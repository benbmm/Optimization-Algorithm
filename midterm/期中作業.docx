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hint="eastAsia"/>
          <w:sz w:val="32"/>
          <w:szCs w:val="32"/>
        </w:rPr>
        <w:id w:val="-254748696"/>
        <w:docPartObj>
          <w:docPartGallery w:val="Cover Pages"/>
          <w:docPartUnique/>
        </w:docPartObj>
      </w:sdtPr>
      <w:sdtEndPr>
        <w:rPr>
          <w:rFonts w:hint="default"/>
          <w:sz w:val="24"/>
          <w:szCs w:val="22"/>
        </w:rPr>
      </w:sdtEndPr>
      <w:sdtContent>
        <w:p w14:paraId="0BC573BB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國立中興大學電機工程學系</w:t>
          </w:r>
        </w:p>
        <w:p w14:paraId="30F57CBD" w14:textId="77777777" w:rsidR="003F3A90" w:rsidRDefault="0036396D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最佳化演算法</w:t>
          </w:r>
        </w:p>
        <w:p w14:paraId="54BF3427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</w:p>
        <w:p w14:paraId="46409FAC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</w:p>
        <w:p w14:paraId="383A6BB7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</w:p>
        <w:p w14:paraId="34432A57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</w:p>
        <w:p w14:paraId="0FBC23CD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</w:p>
        <w:p w14:paraId="3FB61AEE" w14:textId="77777777" w:rsidR="003F3A90" w:rsidRPr="005A3BA1" w:rsidRDefault="0036396D" w:rsidP="003F3A90">
          <w:pPr>
            <w:spacing w:before="0" w:beforeAutospacing="0" w:after="0" w:afterAutospacing="0"/>
            <w:jc w:val="center"/>
            <w:rPr>
              <w:b/>
              <w:sz w:val="32"/>
              <w:szCs w:val="32"/>
            </w:rPr>
          </w:pPr>
          <w:r>
            <w:rPr>
              <w:rFonts w:hint="eastAsia"/>
              <w:b/>
              <w:sz w:val="32"/>
              <w:szCs w:val="32"/>
            </w:rPr>
            <w:t>M</w:t>
          </w:r>
          <w:r w:rsidRPr="0036396D">
            <w:rPr>
              <w:b/>
              <w:sz w:val="32"/>
              <w:szCs w:val="32"/>
            </w:rPr>
            <w:t>idterm Exam</w:t>
          </w:r>
        </w:p>
        <w:p w14:paraId="483403C9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</w:p>
        <w:p w14:paraId="0E82225F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</w:p>
        <w:p w14:paraId="316D3CA7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</w:p>
        <w:p w14:paraId="46BC979A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授課老師</w:t>
          </w:r>
          <w:r>
            <w:rPr>
              <w:rFonts w:hint="eastAsia"/>
              <w:sz w:val="32"/>
              <w:szCs w:val="32"/>
            </w:rPr>
            <w:t>:</w:t>
          </w:r>
          <w:r w:rsidRPr="003F3A90">
            <w:rPr>
              <w:rFonts w:hint="eastAsia"/>
            </w:rPr>
            <w:t xml:space="preserve"> </w:t>
          </w:r>
          <w:r w:rsidR="0036396D" w:rsidRPr="0036396D">
            <w:rPr>
              <w:rFonts w:hint="eastAsia"/>
              <w:sz w:val="32"/>
              <w:szCs w:val="32"/>
            </w:rPr>
            <w:t>陳正倫</w:t>
          </w:r>
        </w:p>
        <w:p w14:paraId="4C10CCFB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</w:p>
        <w:p w14:paraId="3B949173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姓名</w:t>
          </w:r>
          <w:r>
            <w:rPr>
              <w:rFonts w:hint="eastAsia"/>
              <w:sz w:val="32"/>
              <w:szCs w:val="32"/>
            </w:rPr>
            <w:t>:</w:t>
          </w:r>
          <w:r>
            <w:rPr>
              <w:rFonts w:hint="eastAsia"/>
              <w:sz w:val="32"/>
              <w:szCs w:val="32"/>
            </w:rPr>
            <w:t>蔡政</w:t>
          </w:r>
          <w:proofErr w:type="gramStart"/>
          <w:r>
            <w:rPr>
              <w:rFonts w:hint="eastAsia"/>
              <w:sz w:val="32"/>
              <w:szCs w:val="32"/>
            </w:rPr>
            <w:t>桀</w:t>
          </w:r>
          <w:proofErr w:type="gramEnd"/>
        </w:p>
        <w:p w14:paraId="4D9CC191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學號</w:t>
          </w:r>
          <w:r>
            <w:rPr>
              <w:rFonts w:hint="eastAsia"/>
              <w:sz w:val="32"/>
              <w:szCs w:val="32"/>
            </w:rPr>
            <w:t>:7113064722</w:t>
          </w:r>
        </w:p>
        <w:p w14:paraId="11BABAE2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</w:p>
        <w:p w14:paraId="43A03676" w14:textId="77777777" w:rsidR="003F3A90" w:rsidRDefault="003F3A90" w:rsidP="003F3A90">
          <w:pPr>
            <w:spacing w:before="0" w:beforeAutospacing="0" w:after="0" w:afterAutospacing="0"/>
            <w:jc w:val="center"/>
            <w:rPr>
              <w:sz w:val="32"/>
              <w:szCs w:val="32"/>
            </w:rPr>
          </w:pPr>
        </w:p>
        <w:p w14:paraId="745615D8" w14:textId="77777777" w:rsidR="003F3A90" w:rsidRDefault="003F3A90" w:rsidP="003F3A90">
          <w:pPr>
            <w:spacing w:before="0" w:beforeAutospacing="0" w:after="0" w:afterAutospacing="0"/>
            <w:jc w:val="center"/>
          </w:pPr>
          <w:r>
            <w:rPr>
              <w:rFonts w:hint="eastAsia"/>
              <w:sz w:val="32"/>
              <w:szCs w:val="32"/>
            </w:rPr>
            <w:t>日期</w:t>
          </w:r>
          <w:r>
            <w:rPr>
              <w:rFonts w:hint="eastAsia"/>
              <w:sz w:val="32"/>
              <w:szCs w:val="32"/>
            </w:rPr>
            <w:t>:2</w:t>
          </w:r>
          <w:r>
            <w:rPr>
              <w:sz w:val="32"/>
              <w:szCs w:val="32"/>
            </w:rPr>
            <w:t>02</w:t>
          </w:r>
          <w:r>
            <w:rPr>
              <w:rFonts w:hint="eastAsia"/>
              <w:sz w:val="32"/>
              <w:szCs w:val="32"/>
            </w:rPr>
            <w:t>5</w:t>
          </w:r>
          <w:r>
            <w:rPr>
              <w:rFonts w:hint="eastAsia"/>
              <w:sz w:val="32"/>
              <w:szCs w:val="32"/>
            </w:rPr>
            <w:t>年</w:t>
          </w:r>
          <w:r>
            <w:rPr>
              <w:rFonts w:hint="eastAsia"/>
              <w:sz w:val="32"/>
              <w:szCs w:val="32"/>
            </w:rPr>
            <w:t>04</w:t>
          </w:r>
          <w:r>
            <w:rPr>
              <w:rFonts w:hint="eastAsia"/>
              <w:sz w:val="32"/>
              <w:szCs w:val="32"/>
            </w:rPr>
            <w:t>月</w:t>
          </w:r>
          <w:r w:rsidR="0036396D">
            <w:rPr>
              <w:rFonts w:hint="eastAsia"/>
              <w:sz w:val="32"/>
              <w:szCs w:val="32"/>
            </w:rPr>
            <w:t>30</w:t>
          </w:r>
          <w:r>
            <w:rPr>
              <w:rFonts w:hint="eastAsia"/>
              <w:sz w:val="32"/>
              <w:szCs w:val="32"/>
            </w:rPr>
            <w:t>日</w:t>
          </w:r>
          <w:r>
            <w:br w:type="page"/>
          </w:r>
        </w:p>
      </w:sdtContent>
    </w:sdt>
    <w:p w14:paraId="2590FC87" w14:textId="77777777" w:rsidR="00ED110F" w:rsidRDefault="00C21275" w:rsidP="000015C2">
      <w:pPr>
        <w:pStyle w:val="a3"/>
        <w:numPr>
          <w:ilvl w:val="0"/>
          <w:numId w:val="19"/>
        </w:numPr>
        <w:ind w:leftChars="0" w:left="482" w:hanging="482"/>
        <w:outlineLvl w:val="0"/>
      </w:pPr>
      <w:r>
        <w:rPr>
          <w:rFonts w:hint="eastAsia"/>
        </w:rPr>
        <w:lastRenderedPageBreak/>
        <w:t>G</w:t>
      </w:r>
      <w:r w:rsidRPr="00C21275">
        <w:t xml:space="preserve">olden </w:t>
      </w:r>
      <w:r>
        <w:rPr>
          <w:rFonts w:hint="eastAsia"/>
        </w:rPr>
        <w:t>S</w:t>
      </w:r>
      <w:r w:rsidRPr="00C21275">
        <w:t xml:space="preserve">ection </w:t>
      </w:r>
      <w:r>
        <w:rPr>
          <w:rFonts w:hint="eastAsia"/>
        </w:rPr>
        <w:t>S</w:t>
      </w:r>
      <w:r w:rsidRPr="00C21275">
        <w:t>earch</w:t>
      </w:r>
    </w:p>
    <w:p w14:paraId="463480AA" w14:textId="77777777" w:rsidR="00C21275" w:rsidRDefault="00C21275" w:rsidP="00C21275">
      <w:pPr>
        <w:pStyle w:val="a3"/>
        <w:ind w:leftChars="0"/>
      </w:pPr>
      <w:r w:rsidRPr="00C21275">
        <w:drawing>
          <wp:inline distT="0" distB="0" distL="0" distR="0" wp14:anchorId="45695DF5" wp14:editId="0D0B79E4">
            <wp:extent cx="5059624" cy="756920"/>
            <wp:effectExtent l="0" t="0" r="825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71"/>
                    <a:stretch/>
                  </pic:blipFill>
                  <pic:spPr bwMode="auto">
                    <a:xfrm>
                      <a:off x="0" y="0"/>
                      <a:ext cx="5059624" cy="75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8C762" w14:textId="77777777" w:rsidR="001E3061" w:rsidRDefault="00C21275" w:rsidP="00DF77AC">
      <w:pPr>
        <w:pStyle w:val="a3"/>
        <w:ind w:leftChars="0" w:firstLine="480"/>
      </w:pPr>
      <w:r>
        <w:rPr>
          <w:rFonts w:hint="eastAsia"/>
        </w:rPr>
        <w:t>本題需要使用黃金分割法找出介於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之間的</w:t>
      </w:r>
      <w:r>
        <w:rPr>
          <w:i/>
        </w:rPr>
        <w:t>x</w:t>
      </w:r>
      <w:r>
        <w:rPr>
          <w:rFonts w:hint="eastAsia"/>
        </w:rPr>
        <w:t>，使</w:t>
      </w:r>
      <w:r w:rsidRPr="00C21275">
        <w:rPr>
          <w:rFonts w:hint="eastAsia"/>
          <w:i/>
        </w:rPr>
        <w:t>f(x</w:t>
      </w:r>
      <w:r w:rsidRPr="00C21275">
        <w:rPr>
          <w:i/>
        </w:rPr>
        <w:t>)</w:t>
      </w:r>
      <w:r>
        <w:rPr>
          <w:rFonts w:hint="eastAsia"/>
        </w:rPr>
        <w:t>為最小值，</w:t>
      </w:r>
      <w:r w:rsidR="001E3061">
        <w:rPr>
          <w:rFonts w:hint="eastAsia"/>
        </w:rPr>
        <w:t>計算流程為</w:t>
      </w:r>
      <w:r w:rsidR="001E3061">
        <w:rPr>
          <w:rFonts w:hint="eastAsia"/>
        </w:rPr>
        <w:t>:</w:t>
      </w:r>
    </w:p>
    <w:p w14:paraId="0845DB56" w14:textId="77777777" w:rsidR="001E3061" w:rsidRPr="001E3061" w:rsidRDefault="001E3061" w:rsidP="001E3061">
      <w:pPr>
        <w:pStyle w:val="a3"/>
        <w:numPr>
          <w:ilvl w:val="0"/>
          <w:numId w:val="25"/>
        </w:numPr>
        <w:ind w:leftChars="0"/>
      </w:pPr>
      <w:r w:rsidRPr="001E3061">
        <w:t>設定搜尋區間</w:t>
      </w:r>
      <w:r w:rsidRPr="001E3061">
        <w:t xml:space="preserve"> [L, R]</w:t>
      </w:r>
      <w:r w:rsidRPr="001E3061">
        <w:t>，以及誤差範圍。</w:t>
      </w:r>
    </w:p>
    <w:p w14:paraId="7AFC38D2" w14:textId="77777777" w:rsidR="001E3061" w:rsidRPr="001E3061" w:rsidRDefault="001E3061" w:rsidP="001E3061">
      <w:pPr>
        <w:pStyle w:val="a3"/>
        <w:numPr>
          <w:ilvl w:val="0"/>
          <w:numId w:val="25"/>
        </w:numPr>
        <w:ind w:leftChars="0"/>
      </w:pPr>
      <w:r w:rsidRPr="001E3061">
        <w:t>逐步計算</w:t>
      </w:r>
      <w:proofErr w:type="gramStart"/>
      <w:r w:rsidRPr="001E3061">
        <w:t>兩個內點</w:t>
      </w:r>
      <w:proofErr w:type="gramEnd"/>
      <w:r w:rsidRPr="001E3061">
        <w:t>x</w:t>
      </w:r>
      <w:r w:rsidRPr="001E3061">
        <w:rPr>
          <w:vertAlign w:val="subscript"/>
        </w:rPr>
        <w:t>1</w:t>
      </w:r>
      <w:r w:rsidRPr="001E3061">
        <w:t>​</w:t>
      </w:r>
      <w:r w:rsidRPr="001E3061">
        <w:t>和</w:t>
      </w:r>
      <w:r w:rsidRPr="001E3061">
        <w:t>x</w:t>
      </w:r>
      <w:r w:rsidRPr="001E3061">
        <w:rPr>
          <w:vertAlign w:val="subscript"/>
        </w:rPr>
        <w:t>2</w:t>
      </w:r>
      <w:r w:rsidRPr="001E3061">
        <w:t>，並比較函數值，選擇較小函數值所對應的區間來更新。</w:t>
      </w:r>
      <w:bookmarkStart w:id="0" w:name="_GoBack"/>
      <w:bookmarkEnd w:id="0"/>
    </w:p>
    <w:p w14:paraId="22127C8A" w14:textId="7DB20530" w:rsidR="001E3061" w:rsidRPr="001E3061" w:rsidRDefault="001E3061" w:rsidP="00B527A8">
      <w:pPr>
        <w:pStyle w:val="a3"/>
        <w:numPr>
          <w:ilvl w:val="0"/>
          <w:numId w:val="25"/>
        </w:numPr>
        <w:ind w:leftChars="0"/>
        <w:rPr>
          <w:rFonts w:hint="eastAsia"/>
        </w:rPr>
      </w:pPr>
      <w:r w:rsidRPr="001E3061">
        <w:t>不斷縮小區間直至誤差滿足停止條件，最終得到最佳解。</w:t>
      </w:r>
    </w:p>
    <w:p w14:paraId="3A407BC5" w14:textId="44572874" w:rsidR="00C21275" w:rsidRDefault="001E3061" w:rsidP="001E3061">
      <w:pPr>
        <w:ind w:firstLine="480"/>
      </w:pPr>
      <w:r>
        <w:rPr>
          <w:rFonts w:hint="eastAsia"/>
        </w:rPr>
        <w:t>最後再</w:t>
      </w:r>
      <w:r w:rsidR="00C21275">
        <w:rPr>
          <w:rFonts w:hint="eastAsia"/>
        </w:rPr>
        <w:t>將結果</w:t>
      </w:r>
      <w:proofErr w:type="gramStart"/>
      <w:r w:rsidR="00C21275">
        <w:rPr>
          <w:rFonts w:hint="eastAsia"/>
        </w:rPr>
        <w:t>可視化</w:t>
      </w:r>
      <w:proofErr w:type="gramEnd"/>
      <w:r w:rsidR="00C21275">
        <w:rPr>
          <w:rFonts w:hint="eastAsia"/>
        </w:rPr>
        <w:t>，程式如</w:t>
      </w:r>
      <w:r w:rsidR="00DC6280">
        <w:fldChar w:fldCharType="begin"/>
      </w:r>
      <w:r w:rsidR="00DC6280">
        <w:instrText xml:space="preserve"> </w:instrText>
      </w:r>
      <w:r w:rsidR="00DC6280">
        <w:rPr>
          <w:rFonts w:hint="eastAsia"/>
        </w:rPr>
        <w:instrText>REF _Ref196935787 \h</w:instrText>
      </w:r>
      <w:r w:rsidR="00DC6280">
        <w:instrText xml:space="preserve"> </w:instrText>
      </w:r>
      <w:r w:rsidR="00DC6280">
        <w:fldChar w:fldCharType="separate"/>
      </w:r>
      <w:r w:rsidR="00AA70C2">
        <w:t>Code1</w:t>
      </w:r>
      <w:r w:rsidR="00DC6280">
        <w:fldChar w:fldCharType="end"/>
      </w:r>
      <w:r w:rsidR="00DC6280">
        <w:rPr>
          <w:rFonts w:hint="eastAsia"/>
        </w:rPr>
        <w:t>，執行結果如</w:t>
      </w:r>
      <w:r w:rsidR="00DC6280">
        <w:fldChar w:fldCharType="begin"/>
      </w:r>
      <w:r w:rsidR="00DC6280">
        <w:instrText xml:space="preserve"> </w:instrText>
      </w:r>
      <w:r w:rsidR="00DC6280">
        <w:rPr>
          <w:rFonts w:hint="eastAsia"/>
        </w:rPr>
        <w:instrText>REF _Ref196935822 \h</w:instrText>
      </w:r>
      <w:r w:rsidR="00DC6280">
        <w:instrText xml:space="preserve"> </w:instrText>
      </w:r>
      <w:r w:rsidR="00DC6280"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1</w:t>
      </w:r>
      <w:r w:rsidR="00DC6280">
        <w:fldChar w:fldCharType="end"/>
      </w:r>
      <w:r w:rsidR="00DC6280">
        <w:rPr>
          <w:rFonts w:hint="eastAsia"/>
        </w:rPr>
        <w:t>，</w:t>
      </w:r>
      <w:r w:rsidR="00DC6280">
        <w:fldChar w:fldCharType="begin"/>
      </w:r>
      <w:r w:rsidR="00DC6280">
        <w:instrText xml:space="preserve"> REF _Ref196935823 \h </w:instrText>
      </w:r>
      <w:r w:rsidR="00DC6280"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2</w:t>
      </w:r>
      <w:r w:rsidR="00DC6280">
        <w:fldChar w:fldCharType="end"/>
      </w:r>
      <w:r w:rsidR="00DC6280">
        <w:rPr>
          <w:rFonts w:hint="eastAsia"/>
        </w:rPr>
        <w:t>。</w:t>
      </w:r>
    </w:p>
    <w:p w14:paraId="56D912E6" w14:textId="77777777" w:rsidR="00DC6280" w:rsidRDefault="00C21275" w:rsidP="00DC6280">
      <w:pPr>
        <w:pStyle w:val="a3"/>
        <w:keepNext/>
        <w:ind w:leftChars="0"/>
        <w:jc w:val="center"/>
      </w:pPr>
      <w:r>
        <w:rPr>
          <w:noProof/>
        </w:rPr>
        <w:drawing>
          <wp:inline distT="0" distB="0" distL="0" distR="0" wp14:anchorId="49D2C726" wp14:editId="0C4FD81A">
            <wp:extent cx="4201064" cy="2470946"/>
            <wp:effectExtent l="0" t="0" r="952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63" cy="251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F5B1" w14:textId="15EC7483" w:rsidR="00DC6280" w:rsidRPr="00DC6280" w:rsidRDefault="00DC6280" w:rsidP="00DC6280">
      <w:pPr>
        <w:pStyle w:val="a6"/>
        <w:jc w:val="center"/>
      </w:pPr>
      <w:bookmarkStart w:id="1" w:name="_Ref196935822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 xml:space="preserve"> </w:t>
      </w:r>
      <w:r w:rsidR="00037B92">
        <w:rPr>
          <w:rFonts w:hint="eastAsia"/>
        </w:rPr>
        <w:t>問題</w:t>
      </w:r>
      <w:r w:rsidR="00037B92">
        <w:rPr>
          <w:rFonts w:hint="eastAsia"/>
        </w:rPr>
        <w:t>1</w:t>
      </w:r>
      <w:r>
        <w:rPr>
          <w:rFonts w:hint="eastAsia"/>
        </w:rPr>
        <w:t>的求解過程，在第</w:t>
      </w:r>
      <w:r>
        <w:rPr>
          <w:rFonts w:hint="eastAsia"/>
        </w:rPr>
        <w:t>14</w:t>
      </w:r>
      <w:r>
        <w:rPr>
          <w:rFonts w:hint="eastAsia"/>
        </w:rPr>
        <w:t>代的誤差開始小於</w:t>
      </w:r>
      <w:r>
        <w:rPr>
          <w:rFonts w:hint="eastAsia"/>
        </w:rPr>
        <w:t>0.005</w:t>
      </w:r>
      <w:r>
        <w:rPr>
          <w:rFonts w:hint="eastAsia"/>
        </w:rPr>
        <w:t>，</w:t>
      </w:r>
      <w:r>
        <w:rPr>
          <w:i/>
        </w:rPr>
        <w:t>x</w:t>
      </w:r>
      <w:r>
        <w:t>=0.88298</w:t>
      </w:r>
      <w:r>
        <w:rPr>
          <w:rFonts w:hint="eastAsia"/>
        </w:rPr>
        <w:t>，</w:t>
      </w:r>
      <w:r w:rsidRPr="00C21275">
        <w:rPr>
          <w:rFonts w:hint="eastAsia"/>
          <w:i/>
        </w:rPr>
        <w:t>f(x</w:t>
      </w:r>
      <w:r w:rsidRPr="00C21275">
        <w:rPr>
          <w:i/>
        </w:rPr>
        <w:t>)</w:t>
      </w:r>
      <w:r>
        <w:rPr>
          <w:i/>
        </w:rPr>
        <w:t>=</w:t>
      </w:r>
      <w:r>
        <w:t>-19.239179</w:t>
      </w:r>
    </w:p>
    <w:p w14:paraId="65FC75F8" w14:textId="77777777" w:rsidR="00DC6280" w:rsidRDefault="00C21275" w:rsidP="00DC6280">
      <w:pPr>
        <w:pStyle w:val="a3"/>
        <w:keepNext/>
        <w:ind w:leftChars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C917943" wp14:editId="6E2220BA">
            <wp:extent cx="3855297" cy="2889849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723" cy="291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8FCD" w14:textId="05EA807B" w:rsidR="000015C2" w:rsidRDefault="00DC6280" w:rsidP="00DC6280">
      <w:pPr>
        <w:pStyle w:val="a6"/>
        <w:jc w:val="center"/>
      </w:pPr>
      <w:bookmarkStart w:id="2" w:name="_Ref196935823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2</w:t>
      </w:r>
      <w:r>
        <w:fldChar w:fldCharType="end"/>
      </w:r>
      <w:bookmarkEnd w:id="2"/>
      <w:r>
        <w:t xml:space="preserve"> </w:t>
      </w:r>
      <w:r w:rsidR="00037B92">
        <w:rPr>
          <w:rFonts w:hint="eastAsia"/>
        </w:rPr>
        <w:t>問題</w:t>
      </w:r>
      <w:r w:rsidR="00037B92">
        <w:rPr>
          <w:rFonts w:hint="eastAsia"/>
        </w:rPr>
        <w:t>1</w:t>
      </w:r>
      <w:r>
        <w:rPr>
          <w:rFonts w:hint="eastAsia"/>
        </w:rPr>
        <w:t>的方程式與解</w:t>
      </w:r>
      <w:r>
        <w:rPr>
          <w:rFonts w:hint="eastAsia"/>
        </w:rPr>
        <w:t>(</w:t>
      </w:r>
      <w:r>
        <w:rPr>
          <w:rFonts w:hint="eastAsia"/>
        </w:rPr>
        <w:t>紅點</w:t>
      </w:r>
      <w:r>
        <w:rPr>
          <w:rFonts w:hint="eastAsia"/>
        </w:rPr>
        <w:t>)</w:t>
      </w:r>
    </w:p>
    <w:p w14:paraId="2B0763BF" w14:textId="77777777" w:rsidR="00DC6280" w:rsidRDefault="00DC6280" w:rsidP="00DC6280">
      <w:pPr>
        <w:pStyle w:val="a3"/>
        <w:numPr>
          <w:ilvl w:val="0"/>
          <w:numId w:val="19"/>
        </w:numPr>
        <w:ind w:leftChars="0"/>
      </w:pPr>
      <w:r w:rsidRPr="00DC6280">
        <w:t>Newton’s method</w:t>
      </w:r>
    </w:p>
    <w:p w14:paraId="558A59AC" w14:textId="77777777" w:rsidR="00DC6280" w:rsidRDefault="00DC6280" w:rsidP="00DC6280">
      <w:pPr>
        <w:pStyle w:val="a3"/>
        <w:ind w:leftChars="0"/>
      </w:pPr>
      <w:r w:rsidRPr="00DC6280">
        <w:drawing>
          <wp:inline distT="0" distB="0" distL="0" distR="0" wp14:anchorId="21B31328" wp14:editId="2E4E841F">
            <wp:extent cx="5101783" cy="370840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71"/>
                    <a:stretch/>
                  </pic:blipFill>
                  <pic:spPr bwMode="auto">
                    <a:xfrm>
                      <a:off x="0" y="0"/>
                      <a:ext cx="5258272" cy="38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EF9AC" w14:textId="77777777" w:rsidR="001E3061" w:rsidRDefault="00DC6280" w:rsidP="00DF77AC">
      <w:pPr>
        <w:pStyle w:val="a3"/>
        <w:ind w:leftChars="0" w:firstLine="480"/>
      </w:pPr>
      <w:r>
        <w:rPr>
          <w:rFonts w:hint="eastAsia"/>
        </w:rPr>
        <w:t>本題需要用牛頓法來求解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的交點</w:t>
      </w:r>
      <w:r w:rsidR="001E3061">
        <w:rPr>
          <w:rFonts w:hint="eastAsia"/>
        </w:rPr>
        <w:t>，計算流程為</w:t>
      </w:r>
      <w:r w:rsidR="001E3061">
        <w:rPr>
          <w:rFonts w:hint="eastAsia"/>
        </w:rPr>
        <w:t>:</w:t>
      </w:r>
    </w:p>
    <w:p w14:paraId="68DCFB52" w14:textId="77777777" w:rsidR="001E3061" w:rsidRPr="001E3061" w:rsidRDefault="001E3061" w:rsidP="001E3061">
      <w:pPr>
        <w:pStyle w:val="a3"/>
        <w:numPr>
          <w:ilvl w:val="0"/>
          <w:numId w:val="26"/>
        </w:numPr>
        <w:ind w:leftChars="0"/>
      </w:pPr>
      <w:r w:rsidRPr="001E3061">
        <w:t>根據初始猜測值，計算函數的值及</w:t>
      </w:r>
      <w:proofErr w:type="gramStart"/>
      <w:r w:rsidRPr="001E3061">
        <w:t>其一階導數</w:t>
      </w:r>
      <w:proofErr w:type="gramEnd"/>
      <w:r w:rsidRPr="001E3061">
        <w:t>。</w:t>
      </w:r>
    </w:p>
    <w:p w14:paraId="00A26FB4" w14:textId="77777777" w:rsidR="001E3061" w:rsidRPr="001E3061" w:rsidRDefault="001E3061" w:rsidP="001E3061">
      <w:pPr>
        <w:pStyle w:val="a3"/>
        <w:numPr>
          <w:ilvl w:val="0"/>
          <w:numId w:val="26"/>
        </w:numPr>
        <w:ind w:leftChars="0"/>
      </w:pPr>
      <w:r w:rsidRPr="001E3061">
        <w:t>使用牛頓公式更新解，直到收斂或達到最大迭代次數。</w:t>
      </w:r>
    </w:p>
    <w:p w14:paraId="72A409FB" w14:textId="77777777" w:rsidR="001E3061" w:rsidRPr="001E3061" w:rsidRDefault="001E3061" w:rsidP="001E3061">
      <w:pPr>
        <w:pStyle w:val="a3"/>
        <w:numPr>
          <w:ilvl w:val="0"/>
          <w:numId w:val="26"/>
        </w:numPr>
        <w:ind w:leftChars="0"/>
        <w:rPr>
          <w:rFonts w:hint="eastAsia"/>
        </w:rPr>
      </w:pPr>
      <w:r w:rsidRPr="001E3061">
        <w:t>對於每次迭代，檢查是否達到收斂條件。</w:t>
      </w:r>
    </w:p>
    <w:p w14:paraId="1A1FC7DD" w14:textId="137A03A1" w:rsidR="00DC6280" w:rsidRDefault="0013386E" w:rsidP="001E3061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_Ref196936593 \h</w:instrText>
      </w:r>
      <w:r>
        <w:instrText xml:space="preserve"> </w:instrText>
      </w:r>
      <w:r>
        <w:fldChar w:fldCharType="separate"/>
      </w:r>
      <w:r w:rsidR="00AA70C2">
        <w:rPr>
          <w:rFonts w:hint="eastAsia"/>
        </w:rPr>
        <w:t>C</w:t>
      </w:r>
      <w:r w:rsidR="00AA70C2">
        <w:t>ode2</w:t>
      </w:r>
      <w:r>
        <w:fldChar w:fldCharType="end"/>
      </w:r>
      <w:r w:rsidR="001E3061">
        <w:rPr>
          <w:rFonts w:hint="eastAsia"/>
        </w:rPr>
        <w:t>為本題</w:t>
      </w:r>
      <w:r w:rsidR="001E3061">
        <w:rPr>
          <w:rFonts w:hint="eastAsia"/>
        </w:rPr>
        <w:t>程式</w:t>
      </w:r>
      <w:r>
        <w:rPr>
          <w:rFonts w:hint="eastAsia"/>
        </w:rPr>
        <w:t>，</w:t>
      </w:r>
      <w:r w:rsidR="00037B92">
        <w:rPr>
          <w:rFonts w:hint="eastAsia"/>
        </w:rPr>
        <w:t>執行過程如</w:t>
      </w:r>
      <w:r w:rsidR="00037B92">
        <w:fldChar w:fldCharType="begin"/>
      </w:r>
      <w:r w:rsidR="00037B92">
        <w:instrText xml:space="preserve"> </w:instrText>
      </w:r>
      <w:r w:rsidR="00037B92">
        <w:rPr>
          <w:rFonts w:hint="eastAsia"/>
        </w:rPr>
        <w:instrText>REF _Ref196936758 \h</w:instrText>
      </w:r>
      <w:r w:rsidR="00037B92">
        <w:instrText xml:space="preserve"> </w:instrText>
      </w:r>
      <w:r w:rsidR="00037B92"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3</w:t>
      </w:r>
      <w:r w:rsidR="00037B92">
        <w:fldChar w:fldCharType="end"/>
      </w:r>
      <w:r w:rsidR="00037B92">
        <w:rPr>
          <w:rFonts w:hint="eastAsia"/>
        </w:rPr>
        <w:t>，</w:t>
      </w:r>
      <w:r w:rsidR="00037B92">
        <w:fldChar w:fldCharType="begin"/>
      </w:r>
      <w:r w:rsidR="00037B92">
        <w:instrText xml:space="preserve"> </w:instrText>
      </w:r>
      <w:r w:rsidR="00037B92">
        <w:rPr>
          <w:rFonts w:hint="eastAsia"/>
        </w:rPr>
        <w:instrText>REF _Ref196936890 \h</w:instrText>
      </w:r>
      <w:r w:rsidR="00037B92">
        <w:instrText xml:space="preserve"> </w:instrText>
      </w:r>
      <w:r w:rsidR="00037B92"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4</w:t>
      </w:r>
      <w:r w:rsidR="00037B92">
        <w:fldChar w:fldCharType="end"/>
      </w:r>
      <w:r w:rsidR="00037B92">
        <w:rPr>
          <w:rFonts w:hint="eastAsia"/>
        </w:rPr>
        <w:t>將兩方程式繪製後</w:t>
      </w:r>
      <w:r w:rsidR="001E3061">
        <w:rPr>
          <w:rFonts w:hint="eastAsia"/>
        </w:rPr>
        <w:t>標</w:t>
      </w:r>
      <w:proofErr w:type="gramStart"/>
      <w:r w:rsidR="001E3061">
        <w:rPr>
          <w:rFonts w:hint="eastAsia"/>
        </w:rPr>
        <w:t>註</w:t>
      </w:r>
      <w:proofErr w:type="gramEnd"/>
      <w:r w:rsidR="00037B92">
        <w:rPr>
          <w:rFonts w:hint="eastAsia"/>
        </w:rPr>
        <w:t>交點。</w:t>
      </w:r>
    </w:p>
    <w:p w14:paraId="50433B08" w14:textId="77777777" w:rsidR="00037B92" w:rsidRDefault="00037B92" w:rsidP="00037B92">
      <w:pPr>
        <w:pStyle w:val="a3"/>
        <w:keepNext/>
        <w:ind w:leftChars="0"/>
        <w:jc w:val="center"/>
      </w:pPr>
      <w:r w:rsidRPr="00037B92">
        <w:rPr>
          <w:vertAlign w:val="subscript"/>
        </w:rPr>
        <w:lastRenderedPageBreak/>
        <w:drawing>
          <wp:inline distT="0" distB="0" distL="0" distR="0" wp14:anchorId="716275B7" wp14:editId="152F592E">
            <wp:extent cx="4706007" cy="234347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8244" w14:textId="32EC70BE" w:rsidR="00037B92" w:rsidRDefault="00037B92" w:rsidP="00037B92">
      <w:pPr>
        <w:pStyle w:val="a6"/>
        <w:jc w:val="center"/>
      </w:pPr>
      <w:bookmarkStart w:id="3" w:name="_Ref196936758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3</w:t>
      </w:r>
      <w:r>
        <w:fldChar w:fldCharType="end"/>
      </w:r>
      <w:bookmarkEnd w:id="3"/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>2</w:t>
      </w:r>
      <w:r>
        <w:rPr>
          <w:rFonts w:hint="eastAsia"/>
        </w:rPr>
        <w:t>的解題過程</w:t>
      </w:r>
    </w:p>
    <w:p w14:paraId="325E34CF" w14:textId="77777777" w:rsidR="00037B92" w:rsidRDefault="00037B92" w:rsidP="00037B92">
      <w:pPr>
        <w:keepNext/>
        <w:jc w:val="center"/>
      </w:pPr>
      <w:r>
        <w:rPr>
          <w:noProof/>
        </w:rPr>
        <w:drawing>
          <wp:inline distT="0" distB="0" distL="0" distR="0" wp14:anchorId="78C418CE" wp14:editId="547CEADD">
            <wp:extent cx="3693885" cy="2769079"/>
            <wp:effectExtent l="0" t="0" r="190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68" cy="278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B553" w14:textId="2FAE143B" w:rsidR="00037B92" w:rsidRDefault="00037B92" w:rsidP="00037B92">
      <w:pPr>
        <w:pStyle w:val="a6"/>
        <w:jc w:val="center"/>
      </w:pPr>
      <w:bookmarkStart w:id="4" w:name="_Ref196936890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4</w:t>
      </w:r>
      <w:r>
        <w:fldChar w:fldCharType="end"/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>2</w:t>
      </w:r>
      <w:r>
        <w:rPr>
          <w:rFonts w:hint="eastAsia"/>
        </w:rPr>
        <w:t>的解</w:t>
      </w:r>
    </w:p>
    <w:p w14:paraId="5F651FF8" w14:textId="77777777" w:rsidR="00037B92" w:rsidRDefault="00037B92" w:rsidP="00037B92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</w:t>
      </w:r>
      <w:r w:rsidRPr="00037B92">
        <w:t xml:space="preserve">onjugate </w:t>
      </w:r>
      <w:r>
        <w:rPr>
          <w:rFonts w:hint="eastAsia"/>
        </w:rPr>
        <w:t>G</w:t>
      </w:r>
      <w:r w:rsidRPr="00037B92">
        <w:t xml:space="preserve">radient </w:t>
      </w:r>
      <w:r>
        <w:rPr>
          <w:rFonts w:hint="eastAsia"/>
        </w:rPr>
        <w:t>M</w:t>
      </w:r>
      <w:r w:rsidRPr="00037B92">
        <w:t>ethod</w:t>
      </w:r>
    </w:p>
    <w:p w14:paraId="45885FBC" w14:textId="77777777" w:rsidR="001E3061" w:rsidRDefault="00037B92" w:rsidP="00DF77AC">
      <w:pPr>
        <w:pStyle w:val="a3"/>
        <w:ind w:leftChars="0" w:firstLine="480"/>
      </w:pPr>
      <w:r>
        <w:rPr>
          <w:rFonts w:hint="eastAsia"/>
        </w:rPr>
        <w:t>本題要使用</w:t>
      </w:r>
      <w:r>
        <w:t>共</w:t>
      </w:r>
      <w:proofErr w:type="gramStart"/>
      <w:r>
        <w:t>軛梯度法</w:t>
      </w:r>
      <w:r>
        <w:rPr>
          <w:rFonts w:hint="eastAsia"/>
        </w:rPr>
        <w:t>求解</w:t>
      </w:r>
      <w:proofErr w:type="gramEnd"/>
      <w:r>
        <w:rPr>
          <w:rFonts w:hint="eastAsia"/>
        </w:rPr>
        <w:t>最小化問題，</w:t>
      </w:r>
      <w:r w:rsidR="001E3061">
        <w:rPr>
          <w:rFonts w:hint="eastAsia"/>
        </w:rPr>
        <w:t>計算流程為</w:t>
      </w:r>
      <w:r w:rsidR="001E3061">
        <w:rPr>
          <w:rFonts w:hint="eastAsia"/>
        </w:rPr>
        <w:t>:</w:t>
      </w:r>
    </w:p>
    <w:p w14:paraId="1BCD85B1" w14:textId="77777777" w:rsidR="001E3061" w:rsidRPr="001E3061" w:rsidRDefault="001E3061" w:rsidP="001E3061">
      <w:pPr>
        <w:pStyle w:val="a3"/>
        <w:numPr>
          <w:ilvl w:val="1"/>
          <w:numId w:val="29"/>
        </w:numPr>
        <w:ind w:leftChars="0"/>
      </w:pPr>
      <w:r w:rsidRPr="001E3061">
        <w:t>設定初始點與目標函數，並</w:t>
      </w:r>
      <w:proofErr w:type="gramStart"/>
      <w:r w:rsidRPr="001E3061">
        <w:t>計算梯</w:t>
      </w:r>
      <w:proofErr w:type="gramEnd"/>
      <w:r w:rsidRPr="001E3061">
        <w:t>度與</w:t>
      </w:r>
      <w:r>
        <w:rPr>
          <w:rFonts w:hint="eastAsia"/>
        </w:rPr>
        <w:t>黑塞</w:t>
      </w:r>
      <w:r w:rsidRPr="001E3061">
        <w:t>矩陣。</w:t>
      </w:r>
    </w:p>
    <w:p w14:paraId="368E9B56" w14:textId="77777777" w:rsidR="001E3061" w:rsidRPr="001E3061" w:rsidRDefault="001E3061" w:rsidP="001E3061">
      <w:pPr>
        <w:pStyle w:val="a3"/>
        <w:numPr>
          <w:ilvl w:val="1"/>
          <w:numId w:val="29"/>
        </w:numPr>
        <w:ind w:leftChars="0"/>
      </w:pPr>
      <w:proofErr w:type="gramStart"/>
      <w:r w:rsidRPr="001E3061">
        <w:t>利用梯</w:t>
      </w:r>
      <w:proofErr w:type="gramEnd"/>
      <w:r w:rsidRPr="001E3061">
        <w:t>度下降法的思想進行搜索，但每次更新方向是對前一方向的共</w:t>
      </w:r>
      <w:proofErr w:type="gramStart"/>
      <w:r w:rsidRPr="001E3061">
        <w:t>軛</w:t>
      </w:r>
      <w:proofErr w:type="gramEnd"/>
      <w:r w:rsidRPr="001E3061">
        <w:t>方向進行調整。</w:t>
      </w:r>
    </w:p>
    <w:p w14:paraId="17EA0963" w14:textId="77777777" w:rsidR="001E3061" w:rsidRPr="001E3061" w:rsidRDefault="001E3061" w:rsidP="001E3061">
      <w:pPr>
        <w:pStyle w:val="a3"/>
        <w:numPr>
          <w:ilvl w:val="1"/>
          <w:numId w:val="29"/>
        </w:numPr>
        <w:ind w:leftChars="0"/>
      </w:pPr>
      <w:r w:rsidRPr="001E3061">
        <w:t>反覆進行直至滿足誤差容忍度或達到最大迭代次數。</w:t>
      </w:r>
    </w:p>
    <w:p w14:paraId="0876D7F6" w14:textId="528C99D2" w:rsidR="00037B92" w:rsidRDefault="008D11F0" w:rsidP="001E3061">
      <w:pPr>
        <w:pStyle w:val="a3"/>
        <w:ind w:left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_Ref196937258 \h</w:instrText>
      </w:r>
      <w:r>
        <w:instrText xml:space="preserve"> </w:instrText>
      </w:r>
      <w:r>
        <w:fldChar w:fldCharType="separate"/>
      </w:r>
      <w:r w:rsidR="00AA70C2">
        <w:rPr>
          <w:rFonts w:hint="eastAsia"/>
        </w:rPr>
        <w:t>C</w:t>
      </w:r>
      <w:r w:rsidR="00AA70C2">
        <w:t>ode3</w:t>
      </w:r>
      <w:r>
        <w:fldChar w:fldCharType="end"/>
      </w:r>
      <w:r w:rsidR="001E3061">
        <w:rPr>
          <w:rFonts w:hint="eastAsia"/>
        </w:rPr>
        <w:t>為本題程式</w:t>
      </w:r>
      <w:r>
        <w:rPr>
          <w:rFonts w:hint="eastAsia"/>
        </w:rPr>
        <w:t>，求解過程如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_Ref196937789 \h</w:instrText>
      </w:r>
      <w:r>
        <w:instrText xml:space="preserve"> </w:instrText>
      </w:r>
      <w:r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5</w:t>
      </w:r>
      <w:r>
        <w:fldChar w:fldCharType="end"/>
      </w:r>
      <w:r>
        <w:rPr>
          <w:rFonts w:hint="eastAsia"/>
        </w:rPr>
        <w:t>，初始值為</w:t>
      </w:r>
      <w:r w:rsidR="00DF77AC">
        <w:rPr>
          <w:rFonts w:hint="eastAsia"/>
        </w:rPr>
        <w:t>(</w:t>
      </w:r>
      <w:r w:rsidR="00DF77AC">
        <w:t>1,1)</w:t>
      </w:r>
      <w:r w:rsidR="00DF77AC">
        <w:rPr>
          <w:rFonts w:hint="eastAsia"/>
        </w:rPr>
        <w:t>，將方程式與解繪圖</w:t>
      </w:r>
      <w:r w:rsidR="00DF77AC">
        <w:rPr>
          <w:rFonts w:hint="eastAsia"/>
        </w:rPr>
        <w:lastRenderedPageBreak/>
        <w:t>後如</w:t>
      </w:r>
      <w:r>
        <w:fldChar w:fldCharType="begin"/>
      </w:r>
      <w:r>
        <w:instrText xml:space="preserve"> REF _Ref196937790 \h </w:instrText>
      </w:r>
      <w:r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6</w:t>
      </w:r>
      <w:r>
        <w:fldChar w:fldCharType="end"/>
      </w:r>
      <w:r w:rsidR="00DF77AC">
        <w:rPr>
          <w:rFonts w:hint="eastAsia"/>
        </w:rPr>
        <w:t>、</w:t>
      </w:r>
      <w:r>
        <w:fldChar w:fldCharType="begin"/>
      </w:r>
      <w:r>
        <w:instrText xml:space="preserve"> REF _Ref196937791 \h </w:instrText>
      </w:r>
      <w:r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7</w:t>
      </w:r>
      <w:r>
        <w:fldChar w:fldCharType="end"/>
      </w:r>
      <w:r w:rsidR="00DF77AC">
        <w:rPr>
          <w:rFonts w:hint="eastAsia"/>
        </w:rPr>
        <w:t>。</w:t>
      </w:r>
    </w:p>
    <w:p w14:paraId="5247A64C" w14:textId="77777777" w:rsidR="008D11F0" w:rsidRDefault="008D11F0" w:rsidP="008D11F0">
      <w:pPr>
        <w:keepNext/>
        <w:jc w:val="center"/>
      </w:pPr>
      <w:r w:rsidRPr="008D11F0">
        <w:drawing>
          <wp:inline distT="0" distB="0" distL="0" distR="0" wp14:anchorId="0A58BF30" wp14:editId="574B001E">
            <wp:extent cx="5158596" cy="2227773"/>
            <wp:effectExtent l="0" t="0" r="4445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622" cy="22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98B6" w14:textId="48000873" w:rsidR="008D11F0" w:rsidRDefault="008D11F0" w:rsidP="008D11F0">
      <w:pPr>
        <w:pStyle w:val="a6"/>
        <w:jc w:val="center"/>
      </w:pPr>
      <w:bookmarkStart w:id="5" w:name="_Ref196937789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5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問題</w:t>
      </w:r>
      <w:r>
        <w:rPr>
          <w:rFonts w:hint="eastAsia"/>
        </w:rPr>
        <w:t>3</w:t>
      </w:r>
      <w:r>
        <w:rPr>
          <w:rFonts w:hint="eastAsia"/>
        </w:rPr>
        <w:t>求解過程</w:t>
      </w:r>
    </w:p>
    <w:p w14:paraId="67C6558E" w14:textId="77777777" w:rsidR="008D11F0" w:rsidRDefault="008D11F0" w:rsidP="008D11F0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9BF1B85" wp14:editId="735064F3">
            <wp:extent cx="4520241" cy="3390181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287" cy="343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27D1" w14:textId="57E07710" w:rsidR="008D11F0" w:rsidRDefault="008D11F0" w:rsidP="008D11F0">
      <w:pPr>
        <w:pStyle w:val="a6"/>
        <w:jc w:val="center"/>
      </w:pPr>
      <w:bookmarkStart w:id="6" w:name="_Ref196937790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6</w:t>
      </w:r>
      <w:r>
        <w:fldChar w:fldCharType="end"/>
      </w:r>
      <w:bookmarkEnd w:id="6"/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>3</w:t>
      </w:r>
      <w:r>
        <w:rPr>
          <w:rFonts w:hint="eastAsia"/>
        </w:rPr>
        <w:t>求解過程</w:t>
      </w:r>
      <w:proofErr w:type="gramStart"/>
      <w:r>
        <w:rPr>
          <w:rFonts w:hint="eastAsia"/>
        </w:rPr>
        <w:t>可視化</w:t>
      </w:r>
      <w:proofErr w:type="gramEnd"/>
      <w:r>
        <w:rPr>
          <w:rFonts w:hint="eastAsia"/>
        </w:rPr>
        <w:t>(</w:t>
      </w:r>
      <w:r>
        <w:t>2</w:t>
      </w:r>
      <w:r>
        <w:rPr>
          <w:rFonts w:hint="eastAsia"/>
        </w:rPr>
        <w:t>D)</w:t>
      </w:r>
    </w:p>
    <w:p w14:paraId="5F7D40BC" w14:textId="77777777" w:rsidR="008D11F0" w:rsidRDefault="008D11F0" w:rsidP="008D11F0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3ACED7A" wp14:editId="6E3DA740">
            <wp:extent cx="4054416" cy="3039347"/>
            <wp:effectExtent l="0" t="0" r="381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018" cy="30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54E5" w14:textId="511A63D1" w:rsidR="008D11F0" w:rsidRDefault="008D11F0" w:rsidP="008D11F0">
      <w:pPr>
        <w:pStyle w:val="a6"/>
        <w:jc w:val="center"/>
      </w:pPr>
      <w:bookmarkStart w:id="7" w:name="_Ref196937791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7</w:t>
      </w:r>
      <w:r>
        <w:fldChar w:fldCharType="end"/>
      </w:r>
      <w:bookmarkEnd w:id="7"/>
      <w:r>
        <w:rPr>
          <w:rFonts w:hint="eastAsia"/>
        </w:rPr>
        <w:t xml:space="preserve"> </w:t>
      </w:r>
      <w:r w:rsidRPr="005E2E76">
        <w:rPr>
          <w:rFonts w:hint="eastAsia"/>
        </w:rPr>
        <w:t>問題</w:t>
      </w:r>
      <w:r w:rsidRPr="005E2E76">
        <w:rPr>
          <w:rFonts w:hint="eastAsia"/>
        </w:rPr>
        <w:t>3</w:t>
      </w:r>
      <w:r w:rsidRPr="005E2E76">
        <w:rPr>
          <w:rFonts w:hint="eastAsia"/>
        </w:rPr>
        <w:t>求解過程</w:t>
      </w:r>
      <w:proofErr w:type="gramStart"/>
      <w:r w:rsidRPr="005E2E76">
        <w:rPr>
          <w:rFonts w:hint="eastAsia"/>
        </w:rPr>
        <w:t>可視化</w:t>
      </w:r>
      <w:proofErr w:type="gramEnd"/>
      <w:r w:rsidRPr="005E2E76">
        <w:rPr>
          <w:rFonts w:hint="eastAsia"/>
        </w:rPr>
        <w:t>(</w:t>
      </w:r>
      <w:r>
        <w:rPr>
          <w:rFonts w:hint="eastAsia"/>
        </w:rPr>
        <w:t>3</w:t>
      </w:r>
      <w:r w:rsidRPr="005E2E76">
        <w:rPr>
          <w:rFonts w:hint="eastAsia"/>
        </w:rPr>
        <w:t>D)</w:t>
      </w:r>
    </w:p>
    <w:p w14:paraId="43AAC4E9" w14:textId="77777777" w:rsidR="00DF77AC" w:rsidRDefault="00DF77AC" w:rsidP="00DF77AC">
      <w:pPr>
        <w:pStyle w:val="a3"/>
        <w:numPr>
          <w:ilvl w:val="0"/>
          <w:numId w:val="19"/>
        </w:numPr>
        <w:ind w:leftChars="0"/>
      </w:pPr>
      <w:r w:rsidRPr="00DF77AC">
        <w:t xml:space="preserve">Levenberg-Marquardt </w:t>
      </w:r>
      <w:r>
        <w:rPr>
          <w:rFonts w:hint="eastAsia"/>
        </w:rPr>
        <w:t>A</w:t>
      </w:r>
      <w:r w:rsidRPr="00DF77AC">
        <w:t>lgorithm</w:t>
      </w:r>
    </w:p>
    <w:p w14:paraId="0950F1D2" w14:textId="77777777" w:rsidR="0028464C" w:rsidRDefault="0028464C" w:rsidP="0028464C">
      <w:pPr>
        <w:pStyle w:val="a3"/>
        <w:ind w:leftChars="0"/>
        <w:rPr>
          <w:rFonts w:hint="eastAsia"/>
        </w:rPr>
      </w:pPr>
      <w:r w:rsidRPr="0028464C">
        <w:drawing>
          <wp:inline distT="0" distB="0" distL="0" distR="0" wp14:anchorId="01CBA742" wp14:editId="4E462E85">
            <wp:extent cx="5274310" cy="894715"/>
            <wp:effectExtent l="0" t="0" r="254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AA3C" w14:textId="4FE56213" w:rsidR="00DF77AC" w:rsidRDefault="00DF77AC" w:rsidP="00B527A8">
      <w:pPr>
        <w:pStyle w:val="a3"/>
        <w:ind w:leftChars="0" w:firstLine="480"/>
      </w:pPr>
      <w:r>
        <w:rPr>
          <w:rFonts w:hint="eastAsia"/>
        </w:rPr>
        <w:t>本題使用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內建的</w:t>
      </w:r>
      <w:proofErr w:type="spellStart"/>
      <w:r w:rsidRPr="00DF77AC">
        <w:t>lsqcurvefit</w:t>
      </w:r>
      <w:proofErr w:type="spellEnd"/>
      <w:r>
        <w:rPr>
          <w:rFonts w:hint="eastAsia"/>
        </w:rPr>
        <w:t>函數求解，並且使用</w:t>
      </w:r>
      <w:proofErr w:type="spellStart"/>
      <w:r w:rsidRPr="00DF77AC">
        <w:t>optimoptions</w:t>
      </w:r>
      <w:proofErr w:type="spellEnd"/>
      <w:r>
        <w:rPr>
          <w:rFonts w:hint="eastAsia"/>
        </w:rPr>
        <w:t>來定義求解過程</w:t>
      </w:r>
      <w:r w:rsidR="00D14F67">
        <w:rPr>
          <w:rFonts w:hint="eastAsia"/>
        </w:rPr>
        <w:t>，在測試過程中發現初始猜測值需要定在接近理論值才能擬合，</w:t>
      </w:r>
      <w:r w:rsidR="001E3061">
        <w:fldChar w:fldCharType="begin"/>
      </w:r>
      <w:r w:rsidR="001E3061">
        <w:instrText xml:space="preserve"> </w:instrText>
      </w:r>
      <w:r w:rsidR="001E3061">
        <w:rPr>
          <w:rFonts w:hint="eastAsia"/>
        </w:rPr>
        <w:instrText>REF _Ref196939058 \h</w:instrText>
      </w:r>
      <w:r w:rsidR="001E3061">
        <w:instrText xml:space="preserve"> </w:instrText>
      </w:r>
      <w:r w:rsidR="001E3061"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8</w:t>
      </w:r>
      <w:r w:rsidR="001E3061">
        <w:fldChar w:fldCharType="end"/>
      </w:r>
      <w:r w:rsidR="001E3061">
        <w:rPr>
          <w:rFonts w:hint="eastAsia"/>
        </w:rPr>
        <w:t>、</w:t>
      </w:r>
      <w:r w:rsidR="00D14F67">
        <w:fldChar w:fldCharType="begin"/>
      </w:r>
      <w:r w:rsidR="00D14F67">
        <w:instrText xml:space="preserve"> REF _Ref196938963 \h </w:instrText>
      </w:r>
      <w:r w:rsidR="00D14F67"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9</w:t>
      </w:r>
      <w:r w:rsidR="00D14F67">
        <w:fldChar w:fldCharType="end"/>
      </w:r>
      <w:r w:rsidR="00D14F67">
        <w:rPr>
          <w:rFonts w:hint="eastAsia"/>
        </w:rPr>
        <w:t>、</w:t>
      </w:r>
      <w:r w:rsidR="00D14F67">
        <w:fldChar w:fldCharType="begin"/>
      </w:r>
      <w:r w:rsidR="00D14F67">
        <w:instrText xml:space="preserve"> REF _Ref196938965 \h </w:instrText>
      </w:r>
      <w:r w:rsidR="00D14F67"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10</w:t>
      </w:r>
      <w:r w:rsidR="00D14F67">
        <w:fldChar w:fldCharType="end"/>
      </w:r>
      <w:r w:rsidR="00D14F67">
        <w:rPr>
          <w:rFonts w:hint="eastAsia"/>
        </w:rPr>
        <w:t>為初始值設為</w:t>
      </w:r>
      <w:r w:rsidR="001E3061">
        <w:rPr>
          <w:rFonts w:hint="eastAsia"/>
        </w:rPr>
        <w:t>[</w:t>
      </w:r>
      <w:r w:rsidR="00D14F67">
        <w:rPr>
          <w:rFonts w:hint="eastAsia"/>
        </w:rPr>
        <w:t>3.1,</w:t>
      </w:r>
      <w:r w:rsidR="00D14F67">
        <w:t>2.1,0.3]</w:t>
      </w:r>
      <w:r w:rsidR="001E3061">
        <w:rPr>
          <w:rFonts w:hint="eastAsia"/>
        </w:rPr>
        <w:t>的計算過程與結果</w:t>
      </w:r>
      <w:proofErr w:type="gramStart"/>
      <w:r w:rsidR="001E3061">
        <w:rPr>
          <w:rFonts w:hint="eastAsia"/>
        </w:rPr>
        <w:t>可視化</w:t>
      </w:r>
      <w:proofErr w:type="gramEnd"/>
      <w:r w:rsidR="001E3061">
        <w:rPr>
          <w:rFonts w:hint="eastAsia"/>
        </w:rPr>
        <w:t>，擬合結果為</w:t>
      </w:r>
      <w:r w:rsidR="001E3061">
        <w:rPr>
          <w:rFonts w:hint="eastAsia"/>
        </w:rPr>
        <w:t>[3.0691,</w:t>
      </w:r>
      <w:r w:rsidR="001E3061">
        <w:t>2.0107,0.5009]</w:t>
      </w:r>
      <w:r w:rsidR="001E3061">
        <w:rPr>
          <w:rFonts w:hint="eastAsia"/>
        </w:rPr>
        <w:t>，</w:t>
      </w:r>
      <w:r w:rsidR="00CF27A8">
        <w:fldChar w:fldCharType="begin"/>
      </w:r>
      <w:r w:rsidR="00CF27A8">
        <w:instrText xml:space="preserve"> </w:instrText>
      </w:r>
      <w:r w:rsidR="00CF27A8">
        <w:rPr>
          <w:rFonts w:hint="eastAsia"/>
        </w:rPr>
        <w:instrText>REF _Ref196998078 \h</w:instrText>
      </w:r>
      <w:r w:rsidR="00CF27A8">
        <w:instrText xml:space="preserve"> </w:instrText>
      </w:r>
      <w:r w:rsidR="00CF27A8"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11</w:t>
      </w:r>
      <w:r w:rsidR="00CF27A8">
        <w:fldChar w:fldCharType="end"/>
      </w:r>
      <w:r w:rsidR="00CF27A8">
        <w:rPr>
          <w:rFonts w:hint="eastAsia"/>
        </w:rPr>
        <w:t>、</w:t>
      </w:r>
      <w:r w:rsidR="00CF27A8">
        <w:fldChar w:fldCharType="begin"/>
      </w:r>
      <w:r w:rsidR="00CF27A8">
        <w:instrText xml:space="preserve"> REF _Ref196998080 \h </w:instrText>
      </w:r>
      <w:r w:rsidR="00CF27A8"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12</w:t>
      </w:r>
      <w:r w:rsidR="00CF27A8">
        <w:fldChar w:fldCharType="end"/>
      </w:r>
      <w:r w:rsidR="00CF27A8">
        <w:rPr>
          <w:rFonts w:hint="eastAsia"/>
        </w:rPr>
        <w:t>、</w:t>
      </w:r>
      <w:r w:rsidR="00CF27A8">
        <w:fldChar w:fldCharType="begin"/>
      </w:r>
      <w:r w:rsidR="00CF27A8">
        <w:instrText xml:space="preserve"> REF _Ref196998081 \h </w:instrText>
      </w:r>
      <w:r w:rsidR="00CF27A8"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13</w:t>
      </w:r>
      <w:r w:rsidR="00CF27A8">
        <w:fldChar w:fldCharType="end"/>
      </w:r>
      <w:r w:rsidR="00CF27A8">
        <w:rPr>
          <w:rFonts w:hint="eastAsia"/>
        </w:rPr>
        <w:t>為初始值設為</w:t>
      </w:r>
      <w:r w:rsidR="00CF27A8">
        <w:rPr>
          <w:rFonts w:hint="eastAsia"/>
        </w:rPr>
        <w:t>[</w:t>
      </w:r>
      <w:r w:rsidR="00CF27A8">
        <w:t>1</w:t>
      </w:r>
      <w:r w:rsidR="00CF27A8">
        <w:rPr>
          <w:rFonts w:hint="eastAsia"/>
        </w:rPr>
        <w:t>,</w:t>
      </w:r>
      <w:r w:rsidR="00CF27A8">
        <w:t>1,</w:t>
      </w:r>
      <w:r w:rsidR="00CF27A8">
        <w:t>1</w:t>
      </w:r>
      <w:r w:rsidR="00CF27A8">
        <w:t>]</w:t>
      </w:r>
      <w:r w:rsidR="00CF27A8">
        <w:rPr>
          <w:rFonts w:hint="eastAsia"/>
        </w:rPr>
        <w:t>的計算過程與結果</w:t>
      </w:r>
      <w:proofErr w:type="gramStart"/>
      <w:r w:rsidR="00CF27A8">
        <w:rPr>
          <w:rFonts w:hint="eastAsia"/>
        </w:rPr>
        <w:t>可視化</w:t>
      </w:r>
      <w:proofErr w:type="gramEnd"/>
      <w:r w:rsidR="00CF27A8">
        <w:rPr>
          <w:rFonts w:hint="eastAsia"/>
        </w:rPr>
        <w:t>，</w:t>
      </w:r>
      <w:r w:rsidR="00CF27A8">
        <w:rPr>
          <w:rFonts w:hint="eastAsia"/>
        </w:rPr>
        <w:t>擬合效果較差</w:t>
      </w:r>
      <w:r w:rsidR="001E3061">
        <w:rPr>
          <w:rFonts w:hint="eastAsia"/>
        </w:rPr>
        <w:t>，</w:t>
      </w:r>
      <w:r>
        <w:rPr>
          <w:rFonts w:hint="eastAsia"/>
        </w:rPr>
        <w:t>程式如</w:t>
      </w:r>
      <w:r w:rsidR="00FB397B">
        <w:fldChar w:fldCharType="begin"/>
      </w:r>
      <w:r w:rsidR="00FB397B">
        <w:instrText xml:space="preserve"> </w:instrText>
      </w:r>
      <w:r w:rsidR="00FB397B">
        <w:rPr>
          <w:rFonts w:hint="eastAsia"/>
        </w:rPr>
        <w:instrText>REF _Ref196938462 \h</w:instrText>
      </w:r>
      <w:r w:rsidR="00FB397B">
        <w:instrText xml:space="preserve"> </w:instrText>
      </w:r>
      <w:r w:rsidR="00FB397B">
        <w:fldChar w:fldCharType="separate"/>
      </w:r>
      <w:r w:rsidR="00AA70C2">
        <w:rPr>
          <w:rFonts w:hint="eastAsia"/>
        </w:rPr>
        <w:t>Co</w:t>
      </w:r>
      <w:r w:rsidR="00AA70C2">
        <w:t>de4</w:t>
      </w:r>
      <w:r w:rsidR="00FB397B">
        <w:fldChar w:fldCharType="end"/>
      </w:r>
      <w:r w:rsidR="00D14F67">
        <w:rPr>
          <w:rFonts w:hint="eastAsia"/>
        </w:rPr>
        <w:t>。</w:t>
      </w:r>
    </w:p>
    <w:p w14:paraId="67E461F6" w14:textId="77777777" w:rsidR="00D14F67" w:rsidRDefault="00D14F67" w:rsidP="00D14F67">
      <w:pPr>
        <w:keepNext/>
        <w:jc w:val="center"/>
      </w:pPr>
      <w:r w:rsidRPr="00D14F67">
        <w:lastRenderedPageBreak/>
        <w:drawing>
          <wp:inline distT="0" distB="0" distL="0" distR="0" wp14:anchorId="67185C3C" wp14:editId="75739049">
            <wp:extent cx="3673169" cy="3269412"/>
            <wp:effectExtent l="0" t="0" r="381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9816" cy="32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13FA" w14:textId="03856A61" w:rsidR="00D14F67" w:rsidRDefault="00D14F67" w:rsidP="00D14F67">
      <w:pPr>
        <w:pStyle w:val="a6"/>
        <w:jc w:val="center"/>
      </w:pPr>
      <w:bookmarkStart w:id="8" w:name="_Ref196939058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8</w:t>
      </w:r>
      <w:r>
        <w:fldChar w:fldCharType="end"/>
      </w:r>
      <w:bookmarkEnd w:id="8"/>
      <w:r>
        <w:rPr>
          <w:rFonts w:hint="eastAsia"/>
        </w:rPr>
        <w:t xml:space="preserve"> </w:t>
      </w:r>
      <w:bookmarkStart w:id="9" w:name="_Ref196938928"/>
      <w:r>
        <w:rPr>
          <w:rFonts w:hint="eastAsia"/>
        </w:rPr>
        <w:t>問題</w:t>
      </w:r>
      <w:r>
        <w:rPr>
          <w:rFonts w:hint="eastAsia"/>
        </w:rPr>
        <w:t>4</w:t>
      </w:r>
      <w:r>
        <w:rPr>
          <w:rFonts w:hint="eastAsia"/>
        </w:rPr>
        <w:t>求解過程</w:t>
      </w:r>
      <w:bookmarkEnd w:id="9"/>
    </w:p>
    <w:p w14:paraId="6EFE3B8E" w14:textId="77777777" w:rsidR="00D14F67" w:rsidRDefault="00D14F67" w:rsidP="00D14F6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7969600" wp14:editId="6D7336E7">
            <wp:extent cx="3433313" cy="2573743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632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9958" w14:textId="78B3A88B" w:rsidR="00D14F67" w:rsidRDefault="00D14F67" w:rsidP="00D14F67">
      <w:pPr>
        <w:pStyle w:val="a6"/>
        <w:jc w:val="center"/>
      </w:pPr>
      <w:bookmarkStart w:id="10" w:name="_Ref196938963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9</w:t>
      </w:r>
      <w:r>
        <w:fldChar w:fldCharType="end"/>
      </w:r>
      <w:bookmarkEnd w:id="10"/>
      <w:r>
        <w:rPr>
          <w:rFonts w:hint="eastAsia"/>
        </w:rPr>
        <w:t xml:space="preserve"> </w:t>
      </w:r>
      <w:bookmarkStart w:id="11" w:name="_Ref196938933"/>
      <w:r>
        <w:rPr>
          <w:rFonts w:hint="eastAsia"/>
        </w:rPr>
        <w:t>理論值與擬合值</w:t>
      </w:r>
      <w:bookmarkEnd w:id="11"/>
    </w:p>
    <w:p w14:paraId="64EA8807" w14:textId="77777777" w:rsidR="00D14F67" w:rsidRDefault="00D14F67" w:rsidP="00D14F67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294A9F4" wp14:editId="780E3BD1">
            <wp:extent cx="3536830" cy="2651344"/>
            <wp:effectExtent l="0" t="0" r="698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72" cy="26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6430" w14:textId="231F18D3" w:rsidR="00FB397B" w:rsidRDefault="00D14F67" w:rsidP="00D14F67">
      <w:pPr>
        <w:pStyle w:val="a6"/>
        <w:jc w:val="center"/>
      </w:pPr>
      <w:bookmarkStart w:id="12" w:name="_Ref196938965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10</w:t>
      </w:r>
      <w:r>
        <w:fldChar w:fldCharType="end"/>
      </w:r>
      <w:bookmarkEnd w:id="12"/>
      <w:r>
        <w:rPr>
          <w:rFonts w:hint="eastAsia"/>
        </w:rPr>
        <w:t xml:space="preserve"> </w:t>
      </w:r>
      <w:bookmarkStart w:id="13" w:name="_Ref196938934"/>
      <w:r>
        <w:rPr>
          <w:rFonts w:hint="eastAsia"/>
        </w:rPr>
        <w:t>加入雜訊的資料與計算出的擬合方程式</w:t>
      </w:r>
      <w:bookmarkEnd w:id="13"/>
    </w:p>
    <w:p w14:paraId="5D1D51A3" w14:textId="77777777" w:rsidR="00CF27A8" w:rsidRDefault="001E3061" w:rsidP="00CF27A8">
      <w:pPr>
        <w:keepNext/>
        <w:jc w:val="center"/>
      </w:pPr>
      <w:r w:rsidRPr="001E3061">
        <w:drawing>
          <wp:inline distT="0" distB="0" distL="0" distR="0" wp14:anchorId="4C36226E" wp14:editId="5519C386">
            <wp:extent cx="3441940" cy="2211048"/>
            <wp:effectExtent l="0" t="0" r="635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3860" cy="22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D000" w14:textId="6ACC2C83" w:rsidR="00CF27A8" w:rsidRDefault="00CF27A8" w:rsidP="00CF27A8">
      <w:pPr>
        <w:pStyle w:val="a6"/>
        <w:jc w:val="center"/>
      </w:pPr>
      <w:bookmarkStart w:id="14" w:name="_Ref196998078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11</w:t>
      </w:r>
      <w:r>
        <w:fldChar w:fldCharType="end"/>
      </w:r>
      <w:bookmarkEnd w:id="14"/>
      <w:r>
        <w:rPr>
          <w:rFonts w:hint="eastAsia"/>
        </w:rPr>
        <w:t xml:space="preserve"> </w:t>
      </w:r>
      <w:r w:rsidRPr="00A84E27">
        <w:rPr>
          <w:rFonts w:hint="eastAsia"/>
        </w:rPr>
        <w:t>問題</w:t>
      </w:r>
      <w:r w:rsidRPr="00A84E27">
        <w:rPr>
          <w:rFonts w:hint="eastAsia"/>
        </w:rPr>
        <w:t>4</w:t>
      </w:r>
      <w:r w:rsidRPr="00A84E27">
        <w:rPr>
          <w:rFonts w:hint="eastAsia"/>
        </w:rPr>
        <w:t>求解過程</w:t>
      </w:r>
      <w:r>
        <w:rPr>
          <w:rFonts w:hint="eastAsia"/>
        </w:rPr>
        <w:t>(2)</w:t>
      </w:r>
    </w:p>
    <w:p w14:paraId="34257E85" w14:textId="77777777" w:rsidR="00CF27A8" w:rsidRDefault="00CF27A8" w:rsidP="00CF27A8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B905731" wp14:editId="586EDC98">
            <wp:extent cx="3493698" cy="2619011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49" cy="265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8B16" w14:textId="6E0337C9" w:rsidR="00CF27A8" w:rsidRDefault="00CF27A8" w:rsidP="00CF27A8">
      <w:pPr>
        <w:pStyle w:val="a6"/>
        <w:jc w:val="center"/>
      </w:pPr>
      <w:bookmarkStart w:id="15" w:name="_Ref196998080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12</w:t>
      </w:r>
      <w:r>
        <w:fldChar w:fldCharType="end"/>
      </w:r>
      <w:bookmarkEnd w:id="15"/>
      <w:r>
        <w:rPr>
          <w:rFonts w:hint="eastAsia"/>
        </w:rPr>
        <w:t xml:space="preserve"> </w:t>
      </w:r>
      <w:r w:rsidRPr="00513421">
        <w:rPr>
          <w:rFonts w:hint="eastAsia"/>
        </w:rPr>
        <w:t>理論值與</w:t>
      </w:r>
      <w:proofErr w:type="gramStart"/>
      <w:r w:rsidRPr="00513421">
        <w:rPr>
          <w:rFonts w:hint="eastAsia"/>
        </w:rPr>
        <w:t>擬合值</w:t>
      </w:r>
      <w:proofErr w:type="gramEnd"/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74AB8B81" w14:textId="77777777" w:rsidR="00CF27A8" w:rsidRDefault="00CF27A8" w:rsidP="00CF27A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4553C01" wp14:editId="3011A928">
            <wp:extent cx="3864634" cy="2897079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262" cy="291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BCC3" w14:textId="2EFD338C" w:rsidR="001E3061" w:rsidRPr="001E3061" w:rsidRDefault="00CF27A8" w:rsidP="00CF27A8">
      <w:pPr>
        <w:pStyle w:val="a6"/>
        <w:jc w:val="center"/>
        <w:rPr>
          <w:rFonts w:hint="eastAsia"/>
        </w:rPr>
      </w:pPr>
      <w:bookmarkStart w:id="16" w:name="_Ref196998081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13</w:t>
      </w:r>
      <w:r>
        <w:fldChar w:fldCharType="end"/>
      </w:r>
      <w:bookmarkEnd w:id="16"/>
      <w:r>
        <w:t xml:space="preserve"> </w:t>
      </w:r>
      <w:r w:rsidRPr="00A22225">
        <w:rPr>
          <w:rFonts w:hint="eastAsia"/>
        </w:rPr>
        <w:t>加入雜訊的資料與計算出的擬合方程式</w:t>
      </w:r>
      <w:r>
        <w:rPr>
          <w:rFonts w:hint="eastAsia"/>
        </w:rPr>
        <w:t>(</w:t>
      </w:r>
      <w:r>
        <w:t>2)</w:t>
      </w:r>
    </w:p>
    <w:p w14:paraId="343D6A12" w14:textId="77777777" w:rsidR="00D14F67" w:rsidRDefault="0028464C" w:rsidP="00D14F67">
      <w:pPr>
        <w:pStyle w:val="a3"/>
        <w:numPr>
          <w:ilvl w:val="0"/>
          <w:numId w:val="19"/>
        </w:numPr>
        <w:ind w:leftChars="0"/>
      </w:pPr>
      <w:r>
        <w:t>Solver-Based Approach</w:t>
      </w:r>
    </w:p>
    <w:p w14:paraId="331AF74D" w14:textId="77777777" w:rsidR="0028464C" w:rsidRDefault="0028464C" w:rsidP="0028464C">
      <w:pPr>
        <w:pStyle w:val="a3"/>
        <w:ind w:leftChars="0"/>
      </w:pPr>
      <w:r w:rsidRPr="0028464C">
        <w:lastRenderedPageBreak/>
        <w:drawing>
          <wp:inline distT="0" distB="0" distL="0" distR="0" wp14:anchorId="23D62DF1" wp14:editId="309339A0">
            <wp:extent cx="5274310" cy="1845825"/>
            <wp:effectExtent l="0" t="0" r="2540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18BE" w14:textId="7E62DD8B" w:rsidR="00EB4F09" w:rsidRDefault="00EB4F09" w:rsidP="00EB4F09">
      <w:pPr>
        <w:pStyle w:val="a3"/>
        <w:ind w:leftChars="0" w:firstLine="480"/>
        <w:rPr>
          <w:rFonts w:hint="eastAsia"/>
        </w:rPr>
      </w:pPr>
      <w:r>
        <w:rPr>
          <w:rFonts w:hint="eastAsia"/>
        </w:rPr>
        <w:t>本題需要使用</w:t>
      </w:r>
      <w:r>
        <w:t>Solver-Based Approach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中利用</w:t>
      </w:r>
      <w:proofErr w:type="spellStart"/>
      <w:r w:rsidRPr="00EB4F09">
        <w:t>optimoptions</w:t>
      </w:r>
      <w:proofErr w:type="spellEnd"/>
      <w:r>
        <w:rPr>
          <w:rFonts w:hint="eastAsia"/>
        </w:rPr>
        <w:t>來設定解題過程的條件，使用</w:t>
      </w:r>
      <w:proofErr w:type="spellStart"/>
      <w:r>
        <w:rPr>
          <w:rFonts w:hint="eastAsia"/>
        </w:rPr>
        <w:t>f</w:t>
      </w:r>
      <w:r>
        <w:t>mincon</w:t>
      </w:r>
      <w:proofErr w:type="spellEnd"/>
      <w:proofErr w:type="gramStart"/>
      <w:r>
        <w:rPr>
          <w:rFonts w:hint="eastAsia"/>
        </w:rPr>
        <w:t>函示來解決</w:t>
      </w:r>
      <w:proofErr w:type="gramEnd"/>
      <w:r>
        <w:rPr>
          <w:rFonts w:hint="eastAsia"/>
        </w:rPr>
        <w:t>最小化問題，程式如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_Ref196954107 \h</w:instrText>
      </w:r>
      <w:r>
        <w:instrText xml:space="preserve"> </w:instrText>
      </w:r>
      <w:r>
        <w:fldChar w:fldCharType="separate"/>
      </w:r>
      <w:r w:rsidR="00AA70C2">
        <w:rPr>
          <w:rFonts w:hint="eastAsia"/>
        </w:rPr>
        <w:t>C</w:t>
      </w:r>
      <w:r w:rsidR="00AA70C2">
        <w:t>ode5</w:t>
      </w:r>
      <w:r>
        <w:fldChar w:fldCharType="end"/>
      </w:r>
      <w:r>
        <w:rPr>
          <w:rFonts w:hint="eastAsia"/>
        </w:rPr>
        <w:t>，解題過程如</w:t>
      </w:r>
      <w:r>
        <w:fldChar w:fldCharType="begin"/>
      </w:r>
      <w:r>
        <w:instrText xml:space="preserve"> REF _Ref196954128 \h </w:instrText>
      </w:r>
      <w:r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14</w:t>
      </w:r>
      <w:r>
        <w:fldChar w:fldCharType="end"/>
      </w:r>
      <w:r>
        <w:rPr>
          <w:rFonts w:hint="eastAsia"/>
        </w:rPr>
        <w:t>，</w:t>
      </w:r>
      <w:proofErr w:type="gramStart"/>
      <w:r>
        <w:rPr>
          <w:rFonts w:hint="eastAsia"/>
        </w:rPr>
        <w:t>可視化結果</w:t>
      </w:r>
      <w:proofErr w:type="gramEnd"/>
      <w:r>
        <w:rPr>
          <w:rFonts w:hint="eastAsia"/>
        </w:rPr>
        <w:t>如</w:t>
      </w:r>
      <w:r>
        <w:fldChar w:fldCharType="begin"/>
      </w:r>
      <w:r>
        <w:instrText xml:space="preserve"> REF _Ref196954130 \h </w:instrText>
      </w:r>
      <w:r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15</w:t>
      </w:r>
      <w:r>
        <w:fldChar w:fldCharType="end"/>
      </w:r>
      <w:r>
        <w:rPr>
          <w:rFonts w:hint="eastAsia"/>
        </w:rPr>
        <w:t>。</w:t>
      </w:r>
    </w:p>
    <w:p w14:paraId="62580DB5" w14:textId="77777777" w:rsidR="00EB4F09" w:rsidRDefault="000336E0" w:rsidP="00EB4F09">
      <w:pPr>
        <w:pStyle w:val="a3"/>
        <w:keepNext/>
        <w:ind w:leftChars="0"/>
        <w:jc w:val="center"/>
      </w:pPr>
      <w:r w:rsidRPr="000336E0">
        <w:drawing>
          <wp:inline distT="0" distB="0" distL="0" distR="0" wp14:anchorId="10A23B2D" wp14:editId="1B167DA7">
            <wp:extent cx="3772722" cy="2449135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2503" cy="248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CD0A" w14:textId="53C32F24" w:rsidR="00EB4F09" w:rsidRDefault="00EB4F09" w:rsidP="00EB4F09">
      <w:pPr>
        <w:pStyle w:val="a6"/>
        <w:jc w:val="center"/>
      </w:pPr>
      <w:bookmarkStart w:id="17" w:name="_Ref196954122"/>
      <w:bookmarkStart w:id="18" w:name="_Ref196954128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14</w:t>
      </w:r>
      <w:r>
        <w:fldChar w:fldCharType="end"/>
      </w:r>
      <w:bookmarkEnd w:id="18"/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>5</w:t>
      </w:r>
      <w:r>
        <w:rPr>
          <w:rFonts w:hint="eastAsia"/>
        </w:rPr>
        <w:t>執行過程</w:t>
      </w:r>
      <w:bookmarkEnd w:id="17"/>
    </w:p>
    <w:p w14:paraId="5750F53D" w14:textId="77777777" w:rsidR="00EB4F09" w:rsidRDefault="00EB4F09" w:rsidP="00EB4F09">
      <w:pPr>
        <w:pStyle w:val="a3"/>
        <w:keepNext/>
        <w:ind w:leftChars="0"/>
        <w:jc w:val="center"/>
      </w:pPr>
      <w:r>
        <w:rPr>
          <w:noProof/>
        </w:rPr>
        <w:lastRenderedPageBreak/>
        <w:drawing>
          <wp:inline distT="0" distB="0" distL="0" distR="0" wp14:anchorId="2CC9BDA5" wp14:editId="48DF30EE">
            <wp:extent cx="4127749" cy="3614516"/>
            <wp:effectExtent l="0" t="0" r="635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051" cy="36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019F" w14:textId="53B684D5" w:rsidR="0028464C" w:rsidRDefault="00EB4F09" w:rsidP="00EB4F09">
      <w:pPr>
        <w:pStyle w:val="a6"/>
        <w:jc w:val="center"/>
      </w:pPr>
      <w:bookmarkStart w:id="19" w:name="_Ref196954130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15</w:t>
      </w:r>
      <w:r>
        <w:fldChar w:fldCharType="end"/>
      </w:r>
      <w:bookmarkEnd w:id="19"/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>5</w:t>
      </w:r>
      <w:r>
        <w:rPr>
          <w:rFonts w:hint="eastAsia"/>
        </w:rPr>
        <w:t>執行結果</w:t>
      </w:r>
    </w:p>
    <w:p w14:paraId="54941025" w14:textId="77777777" w:rsidR="00EB4F09" w:rsidRDefault="00EB4F09" w:rsidP="00EB4F09">
      <w:pPr>
        <w:pStyle w:val="a3"/>
        <w:numPr>
          <w:ilvl w:val="0"/>
          <w:numId w:val="19"/>
        </w:numPr>
        <w:ind w:leftChars="0"/>
      </w:pPr>
      <w:r>
        <w:rPr>
          <w:rFonts w:ascii="Times New Roman" w:hAnsi="Times New Roman" w:cs="Times New Roman" w:hint="eastAsia"/>
          <w:kern w:val="0"/>
          <w:szCs w:val="24"/>
        </w:rPr>
        <w:t>P</w:t>
      </w:r>
      <w:r>
        <w:rPr>
          <w:rFonts w:ascii="Times New Roman" w:hAnsi="Times New Roman" w:cs="Times New Roman"/>
          <w:kern w:val="0"/>
          <w:szCs w:val="24"/>
        </w:rPr>
        <w:t>roblem-</w:t>
      </w:r>
      <w:r>
        <w:rPr>
          <w:rFonts w:ascii="Times New Roman" w:hAnsi="Times New Roman" w:cs="Times New Roman" w:hint="eastAsia"/>
          <w:kern w:val="0"/>
          <w:szCs w:val="24"/>
        </w:rPr>
        <w:t>B</w:t>
      </w:r>
      <w:r>
        <w:rPr>
          <w:rFonts w:ascii="Times New Roman" w:hAnsi="Times New Roman" w:cs="Times New Roman"/>
          <w:kern w:val="0"/>
          <w:szCs w:val="24"/>
        </w:rPr>
        <w:t>ased</w:t>
      </w:r>
      <w:r>
        <w:rPr>
          <w:rFonts w:ascii="Times New Roman" w:hAnsi="Times New Roman" w:cs="Times New Roman" w:hint="eastAsia"/>
          <w:kern w:val="0"/>
          <w:szCs w:val="24"/>
        </w:rPr>
        <w:t xml:space="preserve"> &amp; </w:t>
      </w:r>
      <w:r>
        <w:t>Solver-Based Approach</w:t>
      </w:r>
    </w:p>
    <w:p w14:paraId="4F3C3E0C" w14:textId="77777777" w:rsidR="00EB4F09" w:rsidRDefault="00EB4F09" w:rsidP="00EB4F09">
      <w:pPr>
        <w:pStyle w:val="a3"/>
        <w:ind w:leftChars="0"/>
      </w:pPr>
      <w:r w:rsidRPr="00EB4F09">
        <w:drawing>
          <wp:inline distT="0" distB="0" distL="0" distR="0" wp14:anchorId="29DF32D7" wp14:editId="3564FC51">
            <wp:extent cx="5274310" cy="200152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2DB2" w14:textId="437E18F6" w:rsidR="00EB4F09" w:rsidRDefault="00EB4F09" w:rsidP="00EB4F09">
      <w:pPr>
        <w:pStyle w:val="a3"/>
        <w:ind w:leftChars="0"/>
      </w:pPr>
      <w:r>
        <w:rPr>
          <w:rFonts w:hint="eastAsia"/>
        </w:rPr>
        <w:t>本題需要分別以兩種方式解題，差別在於</w:t>
      </w:r>
      <w:r>
        <w:rPr>
          <w:rFonts w:ascii="Times New Roman" w:hAnsi="Times New Roman" w:cs="Times New Roman" w:hint="eastAsia"/>
          <w:kern w:val="0"/>
          <w:szCs w:val="24"/>
        </w:rPr>
        <w:t>P</w:t>
      </w:r>
      <w:r>
        <w:rPr>
          <w:rFonts w:ascii="Times New Roman" w:hAnsi="Times New Roman" w:cs="Times New Roman"/>
          <w:kern w:val="0"/>
          <w:szCs w:val="24"/>
        </w:rPr>
        <w:t>roblem-</w:t>
      </w:r>
      <w:r>
        <w:rPr>
          <w:rFonts w:ascii="Times New Roman" w:hAnsi="Times New Roman" w:cs="Times New Roman" w:hint="eastAsia"/>
          <w:kern w:val="0"/>
          <w:szCs w:val="24"/>
        </w:rPr>
        <w:t>B</w:t>
      </w:r>
      <w:r>
        <w:rPr>
          <w:rFonts w:ascii="Times New Roman" w:hAnsi="Times New Roman" w:cs="Times New Roman"/>
          <w:kern w:val="0"/>
          <w:szCs w:val="24"/>
        </w:rPr>
        <w:t>ased</w:t>
      </w:r>
      <w:r>
        <w:rPr>
          <w:rFonts w:hint="eastAsia"/>
        </w:rPr>
        <w:t>可以使用</w:t>
      </w:r>
      <w:proofErr w:type="spellStart"/>
      <w:r w:rsidRPr="00EB4F09">
        <w:rPr>
          <w:rFonts w:hint="eastAsia"/>
        </w:rPr>
        <w:t>optimvar</w:t>
      </w:r>
      <w:proofErr w:type="spellEnd"/>
      <w:r w:rsidRPr="00EB4F09">
        <w:rPr>
          <w:rFonts w:hint="eastAsia"/>
        </w:rPr>
        <w:t xml:space="preserve"> </w:t>
      </w:r>
      <w:r w:rsidRPr="00EB4F09">
        <w:rPr>
          <w:rFonts w:hint="eastAsia"/>
        </w:rPr>
        <w:t>和</w:t>
      </w:r>
      <w:r w:rsidRPr="00EB4F09">
        <w:rPr>
          <w:rFonts w:hint="eastAsia"/>
        </w:rPr>
        <w:t xml:space="preserve"> </w:t>
      </w:r>
      <w:proofErr w:type="spellStart"/>
      <w:r w:rsidRPr="00EB4F09">
        <w:rPr>
          <w:rFonts w:hint="eastAsia"/>
        </w:rPr>
        <w:t>optimproblem</w:t>
      </w:r>
      <w:proofErr w:type="spellEnd"/>
      <w:r>
        <w:t>定義優化變數和問題</w:t>
      </w:r>
      <w:r>
        <w:rPr>
          <w:rFonts w:hint="eastAsia"/>
        </w:rPr>
        <w:t>，</w:t>
      </w:r>
      <w:r>
        <w:t>Solver-Based Approach</w:t>
      </w:r>
      <w:r w:rsidR="00410971">
        <w:rPr>
          <w:rFonts w:hint="eastAsia"/>
        </w:rPr>
        <w:t>則會用到</w:t>
      </w:r>
      <w:proofErr w:type="gramStart"/>
      <w:r w:rsidR="00410971" w:rsidRPr="00410971">
        <w:rPr>
          <w:rFonts w:hint="eastAsia"/>
        </w:rPr>
        <w:t>到</w:t>
      </w:r>
      <w:proofErr w:type="gramEnd"/>
      <w:r w:rsidR="00410971" w:rsidRPr="00410971">
        <w:rPr>
          <w:rFonts w:hint="eastAsia"/>
        </w:rPr>
        <w:t>像是</w:t>
      </w:r>
      <w:r w:rsidR="00410971" w:rsidRPr="00410971">
        <w:rPr>
          <w:rFonts w:hint="eastAsia"/>
        </w:rPr>
        <w:t xml:space="preserve"> </w:t>
      </w:r>
      <w:proofErr w:type="spellStart"/>
      <w:r w:rsidR="00410971" w:rsidRPr="00410971">
        <w:rPr>
          <w:rFonts w:hint="eastAsia"/>
        </w:rPr>
        <w:t>fminunc</w:t>
      </w:r>
      <w:proofErr w:type="spellEnd"/>
      <w:r w:rsidR="00410971" w:rsidRPr="00410971">
        <w:rPr>
          <w:rFonts w:hint="eastAsia"/>
        </w:rPr>
        <w:t xml:space="preserve">, </w:t>
      </w:r>
      <w:proofErr w:type="spellStart"/>
      <w:r w:rsidR="00410971" w:rsidRPr="00410971">
        <w:rPr>
          <w:rFonts w:hint="eastAsia"/>
        </w:rPr>
        <w:t>fmincon</w:t>
      </w:r>
      <w:proofErr w:type="spellEnd"/>
      <w:r w:rsidR="00410971" w:rsidRPr="00410971">
        <w:rPr>
          <w:rFonts w:hint="eastAsia"/>
        </w:rPr>
        <w:t xml:space="preserve">, </w:t>
      </w:r>
      <w:proofErr w:type="spellStart"/>
      <w:r w:rsidR="00410971" w:rsidRPr="00410971">
        <w:rPr>
          <w:rFonts w:hint="eastAsia"/>
        </w:rPr>
        <w:t>lsqnonlin</w:t>
      </w:r>
      <w:proofErr w:type="spellEnd"/>
      <w:r w:rsidR="00410971" w:rsidRPr="00410971">
        <w:rPr>
          <w:rFonts w:hint="eastAsia"/>
        </w:rPr>
        <w:t xml:space="preserve"> </w:t>
      </w:r>
      <w:r w:rsidR="00410971" w:rsidRPr="00410971">
        <w:rPr>
          <w:rFonts w:hint="eastAsia"/>
        </w:rPr>
        <w:t>等求解器</w:t>
      </w:r>
      <w:r w:rsidR="00410971">
        <w:rPr>
          <w:rFonts w:hint="eastAsia"/>
        </w:rPr>
        <w:t>，</w:t>
      </w:r>
      <w:r w:rsidR="00410971">
        <w:fldChar w:fldCharType="begin"/>
      </w:r>
      <w:r w:rsidR="00410971">
        <w:instrText xml:space="preserve"> </w:instrText>
      </w:r>
      <w:r w:rsidR="00410971">
        <w:rPr>
          <w:rFonts w:hint="eastAsia"/>
        </w:rPr>
        <w:instrText>REF _Ref196954478 \h</w:instrText>
      </w:r>
      <w:r w:rsidR="00410971">
        <w:instrText xml:space="preserve"> </w:instrText>
      </w:r>
      <w:r w:rsidR="00410971">
        <w:fldChar w:fldCharType="separate"/>
      </w:r>
      <w:r w:rsidR="00AA70C2">
        <w:rPr>
          <w:rFonts w:hint="eastAsia"/>
        </w:rPr>
        <w:t>C</w:t>
      </w:r>
      <w:r w:rsidR="00AA70C2">
        <w:t>ode6</w:t>
      </w:r>
      <w:r w:rsidR="00410971">
        <w:fldChar w:fldCharType="end"/>
      </w:r>
      <w:r w:rsidR="00410971">
        <w:rPr>
          <w:rFonts w:hint="eastAsia"/>
        </w:rPr>
        <w:t>為本題程式，</w:t>
      </w:r>
      <w:r w:rsidR="00410971">
        <w:fldChar w:fldCharType="begin"/>
      </w:r>
      <w:r w:rsidR="00410971">
        <w:instrText xml:space="preserve"> </w:instrText>
      </w:r>
      <w:r w:rsidR="00410971">
        <w:rPr>
          <w:rFonts w:hint="eastAsia"/>
        </w:rPr>
        <w:instrText>REF _Ref196954753 \h</w:instrText>
      </w:r>
      <w:r w:rsidR="00410971">
        <w:instrText xml:space="preserve"> </w:instrText>
      </w:r>
      <w:r w:rsidR="00410971"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16</w:t>
      </w:r>
      <w:r w:rsidR="00410971">
        <w:fldChar w:fldCharType="end"/>
      </w:r>
      <w:r w:rsidR="00410971">
        <w:rPr>
          <w:rFonts w:hint="eastAsia"/>
        </w:rPr>
        <w:t>、</w:t>
      </w:r>
      <w:r w:rsidR="00410971">
        <w:fldChar w:fldCharType="begin"/>
      </w:r>
      <w:r w:rsidR="00410971">
        <w:instrText xml:space="preserve"> REF _Ref196954754 \h </w:instrText>
      </w:r>
      <w:r w:rsidR="00410971">
        <w:fldChar w:fldCharType="separate"/>
      </w:r>
      <w:r w:rsidR="00AA70C2">
        <w:rPr>
          <w:rFonts w:hint="eastAsia"/>
        </w:rPr>
        <w:t>圖</w:t>
      </w:r>
      <w:r w:rsidR="00AA70C2">
        <w:rPr>
          <w:rFonts w:hint="eastAsia"/>
        </w:rPr>
        <w:t xml:space="preserve"> </w:t>
      </w:r>
      <w:r w:rsidR="00AA70C2">
        <w:rPr>
          <w:noProof/>
        </w:rPr>
        <w:t>17</w:t>
      </w:r>
      <w:r w:rsidR="00410971">
        <w:fldChar w:fldCharType="end"/>
      </w:r>
      <w:r w:rsidR="00410971">
        <w:rPr>
          <w:rFonts w:hint="eastAsia"/>
        </w:rPr>
        <w:t>為兩個方法的執行過程與結果。</w:t>
      </w:r>
    </w:p>
    <w:p w14:paraId="0E56EF9E" w14:textId="77777777" w:rsidR="00410971" w:rsidRDefault="00410971" w:rsidP="00410971">
      <w:pPr>
        <w:pStyle w:val="a3"/>
        <w:keepNext/>
        <w:ind w:leftChars="0"/>
        <w:jc w:val="center"/>
      </w:pPr>
      <w:r w:rsidRPr="00410971">
        <w:lastRenderedPageBreak/>
        <w:drawing>
          <wp:inline distT="0" distB="0" distL="0" distR="0" wp14:anchorId="1C0020FC" wp14:editId="7E3091CE">
            <wp:extent cx="2585317" cy="3847381"/>
            <wp:effectExtent l="0" t="0" r="5715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3274" cy="3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2DBB" w14:textId="0BF9911C" w:rsidR="00410971" w:rsidRDefault="00410971" w:rsidP="00410971">
      <w:pPr>
        <w:pStyle w:val="a6"/>
        <w:jc w:val="center"/>
      </w:pPr>
      <w:bookmarkStart w:id="20" w:name="_Ref196954753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16</w:t>
      </w:r>
      <w:r>
        <w:fldChar w:fldCharType="end"/>
      </w:r>
      <w:bookmarkEnd w:id="20"/>
      <w:r>
        <w:t xml:space="preserve"> </w:t>
      </w:r>
      <w:r>
        <w:rPr>
          <w:rFonts w:hint="eastAsia"/>
        </w:rPr>
        <w:t>問題導向法求解過程與結果</w:t>
      </w:r>
    </w:p>
    <w:p w14:paraId="1E6E34A7" w14:textId="77777777" w:rsidR="00410971" w:rsidRDefault="00410971" w:rsidP="00410971">
      <w:pPr>
        <w:pStyle w:val="a3"/>
        <w:keepNext/>
        <w:ind w:leftChars="0"/>
        <w:jc w:val="center"/>
      </w:pPr>
      <w:r w:rsidRPr="00410971">
        <w:drawing>
          <wp:inline distT="0" distB="0" distL="0" distR="0" wp14:anchorId="6EAC0881" wp14:editId="285678A2">
            <wp:extent cx="3717985" cy="3064898"/>
            <wp:effectExtent l="0" t="0" r="0" b="254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2037" cy="307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BCB8" w14:textId="23EF2E1F" w:rsidR="00B527A8" w:rsidRDefault="00410971" w:rsidP="00410971">
      <w:pPr>
        <w:pStyle w:val="a6"/>
        <w:jc w:val="center"/>
      </w:pPr>
      <w:bookmarkStart w:id="21" w:name="_Ref196954754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70C2">
        <w:rPr>
          <w:noProof/>
        </w:rPr>
        <w:t>17</w:t>
      </w:r>
      <w:r>
        <w:fldChar w:fldCharType="end"/>
      </w:r>
      <w:bookmarkEnd w:id="21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求解器</w:t>
      </w:r>
      <w:r w:rsidRPr="0052771E">
        <w:rPr>
          <w:rFonts w:hint="eastAsia"/>
        </w:rPr>
        <w:t>法求解</w:t>
      </w:r>
      <w:proofErr w:type="gramEnd"/>
      <w:r w:rsidRPr="0052771E">
        <w:rPr>
          <w:rFonts w:hint="eastAsia"/>
        </w:rPr>
        <w:t>過程</w:t>
      </w:r>
      <w:r>
        <w:rPr>
          <w:rFonts w:hint="eastAsia"/>
        </w:rPr>
        <w:t>與結果</w:t>
      </w:r>
    </w:p>
    <w:p w14:paraId="19B6F7EC" w14:textId="77777777" w:rsidR="00B527A8" w:rsidRDefault="00B527A8">
      <w:pPr>
        <w:widowControl/>
        <w:spacing w:before="0" w:beforeAutospacing="0" w:after="0" w:afterAutospacing="0"/>
        <w:rPr>
          <w:sz w:val="20"/>
          <w:szCs w:val="20"/>
        </w:rPr>
      </w:pPr>
      <w:r>
        <w:br w:type="page"/>
      </w:r>
    </w:p>
    <w:p w14:paraId="45336EAD" w14:textId="20235161" w:rsidR="00410971" w:rsidRPr="00B527A8" w:rsidRDefault="00B527A8" w:rsidP="00B527A8">
      <w:pPr>
        <w:rPr>
          <w:rFonts w:hint="eastAsia"/>
          <w:b/>
          <w:sz w:val="32"/>
        </w:rPr>
      </w:pPr>
      <w:r w:rsidRPr="00B527A8">
        <w:rPr>
          <w:b/>
          <w:sz w:val="32"/>
        </w:rPr>
        <w:lastRenderedPageBreak/>
        <w:t>Code</w:t>
      </w:r>
    </w:p>
    <w:p w14:paraId="22E28E5A" w14:textId="77777777" w:rsidR="000015C2" w:rsidRDefault="000015C2" w:rsidP="00DC6280">
      <w:pPr>
        <w:pStyle w:val="a3"/>
        <w:numPr>
          <w:ilvl w:val="0"/>
          <w:numId w:val="22"/>
        </w:numPr>
        <w:ind w:leftChars="0"/>
        <w:outlineLvl w:val="0"/>
      </w:pPr>
      <w:bookmarkStart w:id="22" w:name="_Ref196935787"/>
      <w:r>
        <w:t>Code1</w:t>
      </w:r>
      <w:bookmarkEnd w:id="22"/>
    </w:p>
    <w:p w14:paraId="687BCC50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clear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all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clc</w:t>
      </w:r>
      <w:proofErr w:type="spellEnd"/>
    </w:p>
    <w:p w14:paraId="705A0D0D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format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short</w:t>
      </w:r>
    </w:p>
    <w:p w14:paraId="49B38C74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08202B2A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Define the Objective function</w:t>
      </w:r>
    </w:p>
    <w:p w14:paraId="5524A8BF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@(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.^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.^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40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.^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50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7A6A93F4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65BAFF69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Set parameters</w:t>
      </w:r>
    </w:p>
    <w:p w14:paraId="51E53E14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Lower limit of the search range</w:t>
      </w:r>
    </w:p>
    <w:p w14:paraId="628B646C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Upper limit of the search range</w:t>
      </w:r>
    </w:p>
    <w:p w14:paraId="1898774D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maxerr</w:t>
      </w:r>
      <w:proofErr w:type="spell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0.005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Maximum error (stopping criteria)</w:t>
      </w:r>
    </w:p>
    <w:p w14:paraId="2C258650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maxiter</w:t>
      </w:r>
      <w:proofErr w:type="spell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100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</w:t>
      </w:r>
      <w:proofErr w:type="gramEnd"/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Maximum number of iterations (safety parameter)</w:t>
      </w:r>
    </w:p>
    <w:p w14:paraId="369E6D86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76DC8BF0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Plot the function</w:t>
      </w:r>
    </w:p>
    <w:p w14:paraId="05F1635D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linspace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100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87D8CED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'k'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3942509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title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'f(x) = x^4 - 10x^3 + 40x^2 - 50x'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55D81F2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xlabel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F4ED2D0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ylabel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'f(x)'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DFA74B7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grid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4C5C73C3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11D1CD2B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Golden section search</w:t>
      </w:r>
    </w:p>
    <w:p w14:paraId="38B8AF7B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ratio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0.618</w:t>
      </w:r>
      <w:proofErr w:type="gramStart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</w:t>
      </w:r>
      <w:proofErr w:type="gramEnd"/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Golden ratio</w:t>
      </w:r>
    </w:p>
    <w:p w14:paraId="2030D8C1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ratio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x2</w:t>
      </w:r>
    </w:p>
    <w:p w14:paraId="0CF81A24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x1</w:t>
      </w:r>
    </w:p>
    <w:p w14:paraId="250F8922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err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Initial Error</w:t>
      </w:r>
    </w:p>
    <w:p w14:paraId="600C9DB7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Set iteration counter initially</w:t>
      </w:r>
    </w:p>
    <w:p w14:paraId="5F0B5071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5019EC85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'Iteration\t   L\t\t   R\t\t   x1\t\t   x2\t\t  f(x1)\t\t  f(x2)\t\t Error\n'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D93929F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'------------------------------------------------------------------------------------------------------------\n'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16C8B3E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6C26AD2D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Create a storage for results</w:t>
      </w:r>
    </w:p>
    <w:p w14:paraId="22CE87AB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rsl</w:t>
      </w:r>
      <w:proofErr w:type="spell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[];</w:t>
      </w:r>
    </w:p>
    <w:p w14:paraId="68376962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30D2D2A2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while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err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&gt;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maxerr</w:t>
      </w:r>
      <w:proofErr w:type="spellEnd"/>
    </w:p>
    <w:p w14:paraId="22E75843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Error</w:t>
      </w:r>
    </w:p>
    <w:p w14:paraId="2031B9CA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err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2EB13DBF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609A872D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function values</w:t>
      </w:r>
    </w:p>
    <w:p w14:paraId="2340AB6E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fx1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2FD6BE3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fx2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F209D89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314861D8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Display current iteration details</w:t>
      </w:r>
    </w:p>
    <w:p w14:paraId="40DE7A7A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'%4d\t\t%8.6f\t%8.6f\t%8.6f\t%8.6f\t%8.6f\t%8.6f\t%8.6f\n'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...</w:t>
      </w:r>
    </w:p>
    <w:p w14:paraId="320D8073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fx1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err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B05855B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DD9DC23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Store results for this iteration</w:t>
      </w:r>
    </w:p>
    <w:p w14:paraId="19DEE9A8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rsl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End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,:)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fx1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err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</w:p>
    <w:p w14:paraId="17B69BB0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537F779E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interval based on comparison of function values</w:t>
      </w:r>
    </w:p>
    <w:p w14:paraId="5C1CC994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if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fx1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&gt;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</w:t>
      </w:r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2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</w:t>
      </w:r>
      <w:proofErr w:type="gramEnd"/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Look for "Minimum"</w:t>
      </w:r>
    </w:p>
    <w:p w14:paraId="576E2328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1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L</w:t>
      </w:r>
    </w:p>
    <w:p w14:paraId="3747A10E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</w:t>
      </w:r>
      <w:proofErr w:type="gramEnd"/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Update x1</w:t>
      </w:r>
    </w:p>
    <w:p w14:paraId="51FA62A9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ratio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new x2</w:t>
      </w:r>
    </w:p>
    <w:p w14:paraId="0DA7DFAA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elseif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fx1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&lt;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fx2</w:t>
      </w:r>
    </w:p>
    <w:p w14:paraId="7C3C304E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R</w:t>
      </w:r>
    </w:p>
    <w:p w14:paraId="2C161F57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1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</w:t>
      </w:r>
      <w:proofErr w:type="gramEnd"/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Update x2</w:t>
      </w:r>
    </w:p>
    <w:p w14:paraId="67BD21F2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new x1</w:t>
      </w:r>
    </w:p>
    <w:p w14:paraId="5DCC3CD8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elseif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fx1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fx2</w:t>
      </w:r>
    </w:p>
    <w:p w14:paraId="7F4714F0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if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min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abs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abs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abs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64FB3FA9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R</w:t>
      </w:r>
    </w:p>
    <w:p w14:paraId="15C615A2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else</w:t>
      </w:r>
    </w:p>
    <w:p w14:paraId="6B389628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L</w:t>
      </w:r>
    </w:p>
    <w:p w14:paraId="74E5601C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1EA4FB73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ratio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A4F2632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ratio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9792795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07F02353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287D05D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Check if maximum iterations reached</w:t>
      </w:r>
    </w:p>
    <w:p w14:paraId="4F5155E1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if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maxiter</w:t>
      </w:r>
      <w:proofErr w:type="spellEnd"/>
    </w:p>
    <w:p w14:paraId="7E586742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'Maximum number of iterations (%d) reached.\n'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maxiter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07E5CF8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lastRenderedPageBreak/>
        <w:t xml:space="preserve">        </w:t>
      </w: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break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2AC151AA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else</w:t>
      </w:r>
    </w:p>
    <w:p w14:paraId="5566A9BE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iteration counter</w:t>
      </w:r>
    </w:p>
    <w:p w14:paraId="5E8AC6B2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0CF5915B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43D5F8BF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02B48312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Display the termination condition</w:t>
      </w:r>
    </w:p>
    <w:p w14:paraId="6214E82F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if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&lt;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maxiter</w:t>
      </w:r>
      <w:proofErr w:type="spellEnd"/>
    </w:p>
    <w:p w14:paraId="571C3814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'Maximum error limit %.6f reached after %d iterations.\n'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maxerr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0A04269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4F20AC9B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338A96E4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Display results as a table</w:t>
      </w:r>
    </w:p>
    <w:p w14:paraId="66CB87D6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Variables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{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'L'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'R'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'x1'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'x2'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'fx1'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'fx2'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'Error'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};</w:t>
      </w:r>
    </w:p>
    <w:p w14:paraId="292702DF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ResultTable</w:t>
      </w:r>
      <w:proofErr w:type="spell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array2table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rsl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8A5EE97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ResultTable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Properties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VariableNames</w:t>
      </w:r>
      <w:proofErr w:type="spellEnd"/>
      <w:proofErr w:type="gram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size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ResultTable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Variables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70BEFEEE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disp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End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ResultTable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A46D5C3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3A8389DC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&amp; Print Optimal Result</w:t>
      </w:r>
    </w:p>
    <w:p w14:paraId="634C859A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xopt</w:t>
      </w:r>
      <w:proofErr w:type="spell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/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Optimal "x" (mid-point of final L &amp; R)</w:t>
      </w:r>
    </w:p>
    <w:p w14:paraId="09AE4622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fopt</w:t>
      </w:r>
      <w:proofErr w:type="spell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xopt</w:t>
      </w:r>
      <w:proofErr w:type="spellEnd"/>
      <w:proofErr w:type="gramStart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</w:t>
      </w: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Optimal value of f(x)</w:t>
      </w:r>
    </w:p>
    <w:p w14:paraId="7DC52A04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'\</w:t>
      </w:r>
      <w:proofErr w:type="spellStart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nOptimal</w:t>
      </w:r>
      <w:proofErr w:type="spellEnd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value of x = %.6f\n'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xopt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FE9C6FA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'Optimal value of f(x) = %.6f\n'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fopt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683317A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420DC1D4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Mark the minimum point on the plot</w:t>
      </w:r>
    </w:p>
    <w:p w14:paraId="24D1B7CF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hold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1C855937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End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xopt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fopt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ro</w:t>
      </w:r>
      <w:proofErr w:type="spellEnd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MarkerFaceColor</w:t>
      </w:r>
      <w:proofErr w:type="spellEnd"/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'r'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2BC64BA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text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End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xopt</w:t>
      </w:r>
      <w:proofErr w:type="spellEnd"/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0.05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fopt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'Minimum ('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num2str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xopt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'%.6f'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', '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num2str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fopt</w:t>
      </w:r>
      <w:proofErr w:type="spellEnd"/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'%.6f'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')'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]);</w:t>
      </w:r>
    </w:p>
    <w:p w14:paraId="507113ED" w14:textId="77777777" w:rsidR="000015C2" w:rsidRPr="000015C2" w:rsidRDefault="000015C2" w:rsidP="000015C2">
      <w:pPr>
        <w:widowControl/>
        <w:shd w:val="clear" w:color="auto" w:fill="3F3F3F"/>
        <w:spacing w:before="0" w:beforeAutospacing="0" w:after="0" w:afterAutospacing="0"/>
        <w:rPr>
          <w:rFonts w:ascii="新細明體" w:eastAsia="新細明體" w:hAnsi="新細明體" w:cs="新細明體"/>
          <w:kern w:val="0"/>
          <w:szCs w:val="24"/>
        </w:rPr>
      </w:pP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hold</w:t>
      </w:r>
      <w:r w:rsidRPr="000015C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015C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off</w:t>
      </w:r>
      <w:r w:rsidRPr="000015C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1D165B91" w14:textId="77777777" w:rsidR="0013386E" w:rsidRDefault="0013386E" w:rsidP="0013386E">
      <w:pPr>
        <w:pStyle w:val="a3"/>
        <w:widowControl/>
        <w:numPr>
          <w:ilvl w:val="0"/>
          <w:numId w:val="22"/>
        </w:numPr>
        <w:spacing w:before="0" w:beforeAutospacing="0" w:after="0" w:afterAutospacing="0"/>
        <w:ind w:leftChars="0"/>
      </w:pPr>
      <w:bookmarkStart w:id="23" w:name="_Ref196936593"/>
      <w:r>
        <w:rPr>
          <w:rFonts w:hint="eastAsia"/>
        </w:rPr>
        <w:t>C</w:t>
      </w:r>
      <w:r>
        <w:t>ode2</w:t>
      </w:r>
      <w:bookmarkEnd w:id="23"/>
    </w:p>
    <w:p w14:paraId="7DC395CD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clear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all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clc</w:t>
      </w:r>
      <w:proofErr w:type="spellEnd"/>
    </w:p>
    <w:p w14:paraId="5356C84A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434EB199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Define the functions and their derivatives</w:t>
      </w:r>
    </w:p>
    <w:p w14:paraId="3D0017F1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y1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@(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proofErr w:type="gramStart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).^</w:t>
      </w:r>
      <w:proofErr w:type="gramEnd"/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y₁ = (x-1)² - 1</w:t>
      </w:r>
    </w:p>
    <w:p w14:paraId="47A35ED4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dy1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@(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2.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proofErr w:type="gram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Derivative of y₁</w:t>
      </w:r>
    </w:p>
    <w:p w14:paraId="6179C288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1728BB3E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y2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@(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cos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proofErr w:type="gramStart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y₂ = cos(2x)</w:t>
      </w:r>
    </w:p>
    <w:p w14:paraId="10A3F937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lastRenderedPageBreak/>
        <w:t>dy2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@(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sin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proofErr w:type="gramStart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Derivative of y₂</w:t>
      </w:r>
    </w:p>
    <w:p w14:paraId="7D9C7597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76580E0D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Set the interval for search</w:t>
      </w:r>
    </w:p>
    <w:p w14:paraId="2B1FEDA7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0.01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02ECECEC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5649D7A0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Plot both functions to visualize the intersection points</w:t>
      </w:r>
    </w:p>
    <w:p w14:paraId="69E1F050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figure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1BCD2014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hold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27547223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1.5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DAB7E81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y2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1.5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7211A3D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hold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off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7BF88E44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grid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0976CD6E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title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'Functions y₁ = (x-1)² - 1 and y₂ = cos(2x)'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FontSize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14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DB398DA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xlabel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FontSize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DFBBD42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ylabel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'y'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FontSize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D98738E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legend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'y₁ = (x-1)² - 1'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'y₂ = cos(2x)'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'Location'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'best'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C95DB9C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1C16E563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Visual inspection shows there are two intersection points in [0,3]</w:t>
      </w:r>
    </w:p>
    <w:p w14:paraId="356AC83A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Let's find both using Newton's method with different initial guesses</w:t>
      </w:r>
    </w:p>
    <w:p w14:paraId="5C903AED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2431787B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Find the intersection point</w:t>
      </w:r>
    </w:p>
    <w:p w14:paraId="18E7CD1E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initial_guess1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0.5</w:t>
      </w:r>
      <w:proofErr w:type="gramStart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</w:t>
      </w:r>
      <w:proofErr w:type="gramEnd"/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Initial guess based on visual inspection</w:t>
      </w:r>
    </w:p>
    <w:p w14:paraId="0FB4C7DA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intersection1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newtons_method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(@(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y2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@(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dy2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dy1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initial_guess1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563A268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7A5A29B3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Display results</w:t>
      </w:r>
    </w:p>
    <w:p w14:paraId="6FFEA186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'First intersection point: x = %.8f, y = %.8f\n'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intersection1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intersection1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1687884B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68846D66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Plot the result with intersection points marked</w:t>
      </w:r>
    </w:p>
    <w:p w14:paraId="3B65DF2F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figure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4E2FF4F3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hold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20D4F72E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1.5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51B5E94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y2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1.5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6081674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intersection1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intersection1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ro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8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1.5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F522CF2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text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intersection1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0.1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intersection1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'('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num2str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intersection1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'%.4f'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', '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num2str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intersection1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'%.4f'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')'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]);</w:t>
      </w:r>
    </w:p>
    <w:p w14:paraId="2E92FA5C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lastRenderedPageBreak/>
        <w:t>hold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off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579B68F9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grid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0016F23A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title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'Intersection of y₁ = (x-1)² - 1 and y₂ = cos(2x)'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FontSize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14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B573F6A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xlabel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FontSize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D287CA8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ylabel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'y'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FontSize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543148B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legend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'y₁ = (x-1)² - 1'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'y₂ = cos(2x)'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'Intersection Points'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'Location'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'best'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977BBC9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016BFD11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Newton's Method Implementation</w:t>
      </w:r>
    </w:p>
    <w:p w14:paraId="26D83025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function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root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newtons_</w:t>
      </w: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method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df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4EBBD368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Set parameters</w:t>
      </w:r>
    </w:p>
    <w:p w14:paraId="16AA2B91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TOL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1e-</w:t>
      </w:r>
      <w:proofErr w:type="gramStart"/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Tolerance for convergence</w:t>
      </w:r>
    </w:p>
    <w:p w14:paraId="19560F54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max_iter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100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Maximum number of iterations</w:t>
      </w:r>
    </w:p>
    <w:p w14:paraId="1596BF18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532DAA53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Initialize</w:t>
      </w:r>
    </w:p>
    <w:p w14:paraId="19EC0B3F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x_old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0F78223E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err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TOL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Set initial error to enter the loop</w:t>
      </w:r>
    </w:p>
    <w:p w14:paraId="0EC65A66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Iteration counter</w:t>
      </w:r>
    </w:p>
    <w:p w14:paraId="6A86C588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4F54E160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Display header for iteration progress</w:t>
      </w:r>
    </w:p>
    <w:p w14:paraId="0656FA18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'\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nNewton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''s Method starting with x0 = %.4f\n'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1C51281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'Iteration\t   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x_n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\t\t   f(</w:t>
      </w:r>
      <w:proofErr w:type="spellStart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x_n</w:t>
      </w:r>
      <w:proofErr w:type="spell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)\t\t   Error\n'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063CA04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'----------------------------------------------------------\n'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F49A530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75302F2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Newton's Method iteration</w:t>
      </w:r>
    </w:p>
    <w:p w14:paraId="36A4D5F5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while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err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&gt;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TOL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&amp;&amp;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&lt;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max_iter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6CB0DBE3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function value and derivative at current point</w:t>
      </w:r>
    </w:p>
    <w:p w14:paraId="57F08308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f_val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x_old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0DFB594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df_val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df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x_old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145C947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</w:p>
    <w:p w14:paraId="4D4792D1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Check if derivative is close to zero to avoid division by zero</w:t>
      </w:r>
    </w:p>
    <w:p w14:paraId="4DD83697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13386E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if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abs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df_val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&lt;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1e-10</w:t>
      </w:r>
    </w:p>
    <w:p w14:paraId="7AB31073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</w:t>
      </w: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warning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'Derivative is close to zero. Method may not converge.'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28B0490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df_val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sign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df_val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1e-</w:t>
      </w:r>
      <w:proofErr w:type="gramStart"/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</w:t>
      </w:r>
      <w:proofErr w:type="gramEnd"/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Assign a small non-zero value</w:t>
      </w:r>
    </w:p>
    <w:p w14:paraId="6A3ADAA8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13386E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6EE350C5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</w:p>
    <w:p w14:paraId="219E8B6E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lastRenderedPageBreak/>
        <w:t xml:space="preserve">    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estimate of root using Newton's formula</w:t>
      </w:r>
    </w:p>
    <w:p w14:paraId="5A57CA29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x_new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x_old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f_val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/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df_val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74F36082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</w:p>
    <w:p w14:paraId="37CA3E5C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Calculate error</w:t>
      </w:r>
    </w:p>
    <w:p w14:paraId="64C70EE2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err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abs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End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x_new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x_old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392EE89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</w:p>
    <w:p w14:paraId="76D5CFF6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Display current iteration information</w:t>
      </w:r>
    </w:p>
    <w:p w14:paraId="03981A8A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'%5d\t\t%10.8f\t%10.8f\t%10.8e\n'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x_old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f_val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err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D3ED182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</w:p>
    <w:p w14:paraId="6DF85CF6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for next iteration</w:t>
      </w:r>
    </w:p>
    <w:p w14:paraId="6C134991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x_old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x_new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3AFA37C9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2C3AFA74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6DA70536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3B7FD6FD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Check if maximum iterations reached</w:t>
      </w:r>
    </w:p>
    <w:p w14:paraId="326770D1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if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&gt;=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max_iter</w:t>
      </w:r>
      <w:proofErr w:type="spellEnd"/>
    </w:p>
    <w:p w14:paraId="455FD1A6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warning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'Maximum number of iterations reached. Solution may not be accurate.'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7FAB156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3771F687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A0B5B0E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Display final result</w:t>
      </w:r>
    </w:p>
    <w:p w14:paraId="10B102E7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'----------------------------------------------------------\n'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1C91116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'Converged to root x = %.10f after %d iterations\n'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x_old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9A16989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13386E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'Function value at root f(x) = %.10e\n'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x_old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505A8004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3AEDEBBA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Return the root</w:t>
      </w:r>
    </w:p>
    <w:p w14:paraId="547902FB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root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13386E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13386E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x_old</w:t>
      </w:r>
      <w:proofErr w:type="spellEnd"/>
      <w:r w:rsidRPr="0013386E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41742ACE" w14:textId="77777777" w:rsidR="0013386E" w:rsidRPr="0013386E" w:rsidRDefault="0013386E" w:rsidP="0013386E">
      <w:pPr>
        <w:widowControl/>
        <w:shd w:val="clear" w:color="auto" w:fill="3F3F3F"/>
        <w:spacing w:before="0" w:beforeAutospacing="0" w:after="0" w:afterAutospacing="0"/>
        <w:rPr>
          <w:rFonts w:ascii="新細明體" w:eastAsia="新細明體" w:hAnsi="新細明體" w:cs="新細明體"/>
          <w:kern w:val="0"/>
          <w:szCs w:val="24"/>
        </w:rPr>
      </w:pPr>
      <w:r w:rsidRPr="0013386E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209AEF96" w14:textId="77777777" w:rsidR="00037B92" w:rsidRDefault="008D11F0" w:rsidP="008D11F0">
      <w:pPr>
        <w:pStyle w:val="a3"/>
        <w:widowControl/>
        <w:numPr>
          <w:ilvl w:val="0"/>
          <w:numId w:val="22"/>
        </w:numPr>
        <w:spacing w:before="0" w:beforeAutospacing="0" w:after="0" w:afterAutospacing="0"/>
        <w:ind w:leftChars="0"/>
      </w:pPr>
      <w:bookmarkStart w:id="24" w:name="_Ref196937258"/>
      <w:r>
        <w:rPr>
          <w:rFonts w:hint="eastAsia"/>
        </w:rPr>
        <w:t>C</w:t>
      </w:r>
      <w:r>
        <w:t>ode3</w:t>
      </w:r>
      <w:bookmarkEnd w:id="24"/>
    </w:p>
    <w:p w14:paraId="72E623A8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format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short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01F2DFE4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clc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clear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all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5D83EB0B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syms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</w:p>
    <w:p w14:paraId="28DCEE33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3EAAE5E8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Define Objective function</w:t>
      </w:r>
    </w:p>
    <w:p w14:paraId="3D42C4C8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f1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^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^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4583FBC8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matlabFunction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'Vars'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]);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Convert to function</w:t>
      </w:r>
    </w:p>
    <w:p w14:paraId="735EFA4D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lastRenderedPageBreak/>
        <w:t>fobj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@(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1DB5433A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4DE0C73C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Plot the level set of the objective function</w:t>
      </w:r>
    </w:p>
    <w:p w14:paraId="4348275B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figure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21AB0BD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0.1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14FB24F8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0.1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01C5FD90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meshgrid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39D2B05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.^</w:t>
      </w:r>
      <w:proofErr w:type="gramEnd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.*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.^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5F883103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06CD3AE7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Plot contour</w:t>
      </w:r>
    </w:p>
    <w:p w14:paraId="0A59583C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contour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09A9EA3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xlabel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'x_1'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FontSize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6C48677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ylabel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'x_2'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FontSize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C67665D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title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'Level Sets 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of f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(x_1, x_2) = 4x_1^2 + x_1x_2 + 3x_2^2 + 2x_1 + x_2 + 1'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FontSize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5CEBD2D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colorbar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273C3473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grid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4BB4F618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hold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7851DA25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772ABF10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the gradient of f</w:t>
      </w:r>
    </w:p>
    <w:p w14:paraId="3DF0D24E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gradient_f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]);</w:t>
      </w:r>
    </w:p>
    <w:p w14:paraId="5AC0E02A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Convert symbolic gradient to function handle</w:t>
      </w:r>
    </w:p>
    <w:p w14:paraId="34647F54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gradient_x1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matlabFunction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</w:t>
      </w: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'Vars'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]);</w:t>
      </w:r>
    </w:p>
    <w:p w14:paraId="0E758BB7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gradient_x2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matlabFunction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</w:t>
      </w: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'Vars'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]);</w:t>
      </w:r>
    </w:p>
    <w:p w14:paraId="4E7DA8EC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Function to compute gradient at point x</w:t>
      </w:r>
    </w:p>
    <w:p w14:paraId="45C63D7A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gradf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@(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gradient_x1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gradient_x2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))];</w:t>
      </w:r>
    </w:p>
    <w:p w14:paraId="61313FB2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3965695B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the Hessian matrix (constant for quadratic function)</w:t>
      </w:r>
    </w:p>
    <w:p w14:paraId="02878BCC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double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hessian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]));</w:t>
      </w:r>
    </w:p>
    <w:p w14:paraId="250ACC61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2A4F72B8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Parameters for conjugate gradient method</w:t>
      </w:r>
    </w:p>
    <w:p w14:paraId="44F0C047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proofErr w:type="gramStart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Initial point (column vector)</w:t>
      </w:r>
    </w:p>
    <w:p w14:paraId="630D4FEA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maxiter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Maximum number of iterations</w:t>
      </w:r>
    </w:p>
    <w:p w14:paraId="10BFA1F9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tol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1e-</w:t>
      </w:r>
      <w:proofErr w:type="gramStart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6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Tolerance for convergence</w:t>
      </w:r>
    </w:p>
    <w:p w14:paraId="22B57865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Iteration counter</w:t>
      </w:r>
    </w:p>
    <w:p w14:paraId="26D8713E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';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Save iteration history (as row for plotting)</w:t>
      </w:r>
    </w:p>
    <w:p w14:paraId="587D13FD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f_history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Save function values</w:t>
      </w:r>
    </w:p>
    <w:p w14:paraId="5174C127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0722D2C2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lastRenderedPageBreak/>
        <w:t>% Display header</w:t>
      </w:r>
    </w:p>
    <w:p w14:paraId="5DFC0AEE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'Conjugate Gradient Method for minimizing f(x₁, x₂) = 4x₁² + 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x₁x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₂ + 3x₂² + 2x₁ + x₂ + 1\n'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93C3DFB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'-----------------------------------------------------------------------\n'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72280C8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Iter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\t   x₁\t\t   x₂\t\t   f(x)\t\t ||</w:t>
      </w:r>
      <w:r w:rsidRPr="00037B92">
        <w:rPr>
          <w:rFonts w:ascii="Cambria Math" w:eastAsia="新細明體" w:hAnsi="Cambria Math" w:cs="Cambria Math"/>
          <w:color w:val="C89191"/>
          <w:kern w:val="0"/>
          <w:sz w:val="20"/>
          <w:szCs w:val="20"/>
        </w:rPr>
        <w:t>∇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f||\n'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1B32DC8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'-----------------------------------------------------------------------\n'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1F0232D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'%3d\t%10.6f\t%10.6f\t%10.6f\t%10.6f\n'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norm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)));</w:t>
      </w:r>
    </w:p>
    <w:p w14:paraId="5482672A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29BC8CBA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Initial gradient and search direction</w:t>
      </w:r>
    </w:p>
    <w:p w14:paraId="416F8693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E8A886C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</w:t>
      </w: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</w:t>
      </w:r>
      <w:proofErr w:type="gramEnd"/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Initial search direction is negative gradient</w:t>
      </w:r>
    </w:p>
    <w:p w14:paraId="53A07AF7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4E9A2694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Main loop of conjugate gradient method</w:t>
      </w:r>
    </w:p>
    <w:p w14:paraId="0AC6D53C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while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norm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&gt;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tol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&amp;&amp;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&lt;=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maxiter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08EF0DA1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step size (exact line search for quadratic functions)</w:t>
      </w:r>
    </w:p>
    <w:p w14:paraId="55EAA11E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alpha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/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533EE9E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5455DA65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position</w:t>
      </w:r>
    </w:p>
    <w:p w14:paraId="7CA83AF7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x_new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alpha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5CEB139C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415C2781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new gradient</w:t>
      </w:r>
    </w:p>
    <w:p w14:paraId="076465EB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g_new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x_new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1A6AAFC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61FA4B61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beta using Fletcher-Reeves formula</w:t>
      </w:r>
    </w:p>
    <w:p w14:paraId="5A2AAD2A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beta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g_new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g_new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/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24217CC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C97CA66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search direction</w:t>
      </w:r>
    </w:p>
    <w:p w14:paraId="563C6400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d_new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g_new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beta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65D52FA3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3E915FAD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current point and gradient for next iteration</w:t>
      </w:r>
    </w:p>
    <w:p w14:paraId="6A10330E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x_new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0A839DAB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g_new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76446D14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d_new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3A198ECE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0188361A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Save history</w:t>
      </w:r>
    </w:p>
    <w:p w14:paraId="61903EF0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lastRenderedPageBreak/>
        <w:t xml:space="preserve">   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'];</w:t>
      </w:r>
    </w:p>
    <w:p w14:paraId="75CB5F91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f_history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)];</w:t>
      </w:r>
    </w:p>
    <w:p w14:paraId="161E35F0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0080032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Display iteration information</w:t>
      </w:r>
    </w:p>
    <w:p w14:paraId="6DFC46FE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'%3d\t%10.6f\t%10.6f\t%10.6f\t%10.6f\n'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norm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023C6D65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633D7D8D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iteration counter</w:t>
      </w:r>
    </w:p>
    <w:p w14:paraId="49067D77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190816A6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66599EAB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1728E116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Display result</w:t>
      </w:r>
    </w:p>
    <w:p w14:paraId="164FD01A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'-----------------------------------------------------------------------\n'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EEF3763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if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norm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&lt;=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tol</w:t>
      </w:r>
      <w:proofErr w:type="spellEnd"/>
    </w:p>
    <w:p w14:paraId="0A2C7E73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'Converged to optimal solution!\n'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7FBBF11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else</w:t>
      </w:r>
    </w:p>
    <w:p w14:paraId="3FDDDF58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'Maximum iterations reached.\n'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DCE0996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2452986F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'Optimal solution: x* = [%f, %f]\n'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0FAEA51B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'Optimal value: f(x*) = %f\n'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3A00BAED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'Gradient norm at solution: ||</w:t>
      </w:r>
      <w:r w:rsidRPr="00037B92">
        <w:rPr>
          <w:rFonts w:ascii="Cambria Math" w:eastAsia="新細明體" w:hAnsi="Cambria Math" w:cs="Cambria Math"/>
          <w:color w:val="C89191"/>
          <w:kern w:val="0"/>
          <w:sz w:val="20"/>
          <w:szCs w:val="20"/>
        </w:rPr>
        <w:t>∇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f(x*)|| = %e\n'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norm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)));</w:t>
      </w:r>
    </w:p>
    <w:p w14:paraId="490FDFD4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010A97AB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Calculate analytical solution for verification</w:t>
      </w:r>
    </w:p>
    <w:p w14:paraId="0E6931D2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For quadratic functions, we can compute exact solution by setting gradient to zero</w:t>
      </w:r>
    </w:p>
    <w:p w14:paraId="74A90FB1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'\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nVerification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with analytical solution:\n'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4CBECCE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Solve 8*x1 + x2 + 2 = 0 and x1 + 6*x2 + 1 = 0</w:t>
      </w:r>
    </w:p>
    <w:p w14:paraId="6E48617E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8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6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</w:p>
    <w:p w14:paraId="69D103A0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[-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</w:p>
    <w:p w14:paraId="1284FDD9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x_analytical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\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130B36D1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'Analytical solution: x* = [%f, %f]\n'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x_analytical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x_analytical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3042A041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'Analytical optimal value: f(x*) = %f\n'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x_analytical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070ABD86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42158456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Plot the optimization path</w:t>
      </w:r>
    </w:p>
    <w:p w14:paraId="4E82BC18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proofErr w:type="gramStart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(:,</w:t>
      </w:r>
      <w:proofErr w:type="gramEnd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(:,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ro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-'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1.5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8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876D14B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lastRenderedPageBreak/>
        <w:t>plot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'g*'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147E54A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</w:t>
      </w: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analytical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x_analytical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'b*'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E3426D1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legend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'Level Sets'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'Optimization Path'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'Final Point (CG)'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'Analytical Solution'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'Location'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'best'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1C1FF16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4A63BCB1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3D surface plot</w:t>
      </w:r>
    </w:p>
    <w:p w14:paraId="6F4ABA00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figure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0CE7AD4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surf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FaceAlpha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0.8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C4ACEFD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hold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4CF38DAF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for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size</w:t>
      </w:r>
      <w:proofErr w:type="gram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368F613F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plot3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([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)]),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'r.'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5926C3A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if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proofErr w:type="spellEnd"/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&lt;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size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End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4D4ECBB4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plot3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([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)],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)],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...</w:t>
      </w:r>
    </w:p>
    <w:p w14:paraId="62E9A20A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  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([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)]),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([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)])],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'r-'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7FA37D2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037B9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153C3322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41824989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plot3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'g*'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E4BF0B9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xlabel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'x_1'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25ECEE4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ylabel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'x_2'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A33A09A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zlabel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'f(x_1, x_2)'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9A4E805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title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'3D Surface Plot with Optimization Path'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66601DD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colorbar</w:t>
      </w:r>
      <w:proofErr w:type="spellEnd"/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52626828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grid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24429D73" w14:textId="77777777" w:rsidR="00037B92" w:rsidRPr="00037B92" w:rsidRDefault="00037B92" w:rsidP="00037B92">
      <w:pPr>
        <w:widowControl/>
        <w:shd w:val="clear" w:color="auto" w:fill="3F3F3F"/>
        <w:spacing w:before="0" w:beforeAutospacing="0" w:after="0" w:afterAutospacing="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37B92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view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037B92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037B92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30</w:t>
      </w:r>
      <w:r w:rsidRPr="00037B92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A9F133B" w14:textId="77777777" w:rsidR="00037B92" w:rsidRDefault="00FB397B" w:rsidP="00FB397B">
      <w:pPr>
        <w:pStyle w:val="a3"/>
        <w:widowControl/>
        <w:numPr>
          <w:ilvl w:val="0"/>
          <w:numId w:val="22"/>
        </w:numPr>
        <w:spacing w:before="0" w:beforeAutospacing="0" w:after="0" w:afterAutospacing="0"/>
        <w:ind w:leftChars="0"/>
      </w:pPr>
      <w:bookmarkStart w:id="25" w:name="_Ref196938462"/>
      <w:r>
        <w:rPr>
          <w:rFonts w:hint="eastAsia"/>
        </w:rPr>
        <w:t>Co</w:t>
      </w:r>
      <w:r>
        <w:t>de4</w:t>
      </w:r>
      <w:bookmarkEnd w:id="25"/>
    </w:p>
    <w:p w14:paraId="33B178B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format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short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3A715D8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clc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clear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all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2A1EA5D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syms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</w:p>
    <w:p w14:paraId="74CDFF9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1DD39B8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Define Objective function</w:t>
      </w:r>
    </w:p>
    <w:p w14:paraId="5A014E5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^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^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7F2785C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matlabFunction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'Vars'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]);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Convert to function</w:t>
      </w:r>
    </w:p>
    <w:p w14:paraId="2A44B84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@(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fx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295F500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488E895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lastRenderedPageBreak/>
        <w:t>% Plot the level set of the objective function</w:t>
      </w:r>
    </w:p>
    <w:p w14:paraId="1F36C1A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figure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2B07D6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0.1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17C7F92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0.1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6DADA54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meshgrid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9AB894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.^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.^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04BDA6C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7AB41F8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Plot contour</w:t>
      </w:r>
    </w:p>
    <w:p w14:paraId="6B2A1B7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contour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96D731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xlabel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'x_1'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FontSize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6E4E36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ylabel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'x_2'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FontSize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5F4495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title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'Level Sets 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of f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(x_1, x_2) = 4x_1^2 + x_1x_2 + 3x_2^2 + 2x_1 + x_2 + 1'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FontSize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7AEA2E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colorbar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61ABCA3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grid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16795B1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hold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48A8B3F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0B0DA59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the gradient of f</w:t>
      </w:r>
    </w:p>
    <w:p w14:paraId="2596399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gradient_f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]);</w:t>
      </w:r>
    </w:p>
    <w:p w14:paraId="0F2B53D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Convert symbolic gradient to function handle</w:t>
      </w:r>
    </w:p>
    <w:p w14:paraId="0C3CCCC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gradient_x1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matlabFunction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'Vars'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]);</w:t>
      </w:r>
    </w:p>
    <w:p w14:paraId="1388CE6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matlabFunction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'Vars'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]);</w:t>
      </w:r>
    </w:p>
    <w:p w14:paraId="0264072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Function to compute gradient at point x</w:t>
      </w:r>
    </w:p>
    <w:p w14:paraId="5273886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gradf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@(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gradient_x2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))];</w:t>
      </w:r>
    </w:p>
    <w:p w14:paraId="3544054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0D8C227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the Hessian matrix (constant for quadratic function)</w:t>
      </w:r>
    </w:p>
    <w:p w14:paraId="5412A0E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double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hessian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]));</w:t>
      </w:r>
    </w:p>
    <w:p w14:paraId="69B43CF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429401F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Parameters for conjugate gradient method</w:t>
      </w:r>
    </w:p>
    <w:p w14:paraId="431CFF1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proofErr w:type="gramStart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Initial point (column vector)</w:t>
      </w:r>
    </w:p>
    <w:p w14:paraId="4A73917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maxiter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Maximum number of iterations</w:t>
      </w:r>
    </w:p>
    <w:p w14:paraId="4EA14AB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tol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1e-</w:t>
      </w:r>
      <w:proofErr w:type="gramStart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6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Tolerance for convergence</w:t>
      </w:r>
    </w:p>
    <w:p w14:paraId="1CBC344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proofErr w:type="gram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Iteration counter</w:t>
      </w:r>
    </w:p>
    <w:p w14:paraId="7B2F8EC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';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Save iteration history (as row for plotting)</w:t>
      </w:r>
    </w:p>
    <w:p w14:paraId="6A84EDC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f_history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Save function values</w:t>
      </w:r>
    </w:p>
    <w:p w14:paraId="08A235B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51F3B28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Display header</w:t>
      </w:r>
    </w:p>
    <w:p w14:paraId="0D15BBD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lastRenderedPageBreak/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'Conjugate Gradient Method for minimizing f(x₁, x₂) = 4x₁² + 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x₁x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₂ + 3x₂² + 2x₁ + x₂ + 1\n'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5D4012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'-----------------------------------------------------------------------\n'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13DB53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Iter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\t   x₁\t\t   x₂\t\t   f(x)\t\t ||</w:t>
      </w:r>
      <w:r w:rsidRPr="00FB397B">
        <w:rPr>
          <w:rFonts w:ascii="Cambria Math" w:eastAsia="新細明體" w:hAnsi="Cambria Math" w:cs="Cambria Math"/>
          <w:color w:val="C89191"/>
          <w:kern w:val="0"/>
          <w:sz w:val="20"/>
          <w:szCs w:val="20"/>
        </w:rPr>
        <w:t>∇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f||\n'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75D328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'-----------------------------------------------------------------------\n'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D6940F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'%3d\t%10.6f\t%10.6f\t%10.6f\t%10.6f\n'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norm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)));</w:t>
      </w:r>
    </w:p>
    <w:p w14:paraId="19ED03D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34B921F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Initial gradient and search direction</w:t>
      </w:r>
    </w:p>
    <w:p w14:paraId="3D59499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569E50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</w:t>
      </w:r>
      <w:proofErr w:type="gramEnd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Initial search direction is negative gradient</w:t>
      </w:r>
    </w:p>
    <w:p w14:paraId="6A84F57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09C9DCF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Main loop of conjugate gradient method</w:t>
      </w:r>
    </w:p>
    <w:p w14:paraId="202E46B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while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norm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&gt;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tol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&amp;&amp;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&lt;=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maxiter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2A5CD98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step size (exact line search for quadratic functions)</w:t>
      </w:r>
    </w:p>
    <w:p w14:paraId="4711656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alpha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/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16C396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FE3BAA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position</w:t>
      </w:r>
    </w:p>
    <w:p w14:paraId="4E7B768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x_new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alpha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717ED55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9CA9CD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new gradient</w:t>
      </w:r>
    </w:p>
    <w:p w14:paraId="5CEF5C8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g_new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x_new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5BDE6B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4148A00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Compute beta using Fletcher-Reeves formula</w:t>
      </w:r>
    </w:p>
    <w:p w14:paraId="1A2FB9B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beta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g_new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g_new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/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3F5139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5BFCC3A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search direction</w:t>
      </w:r>
    </w:p>
    <w:p w14:paraId="0AEB6C1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d_new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g_new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beta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049E503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4878787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current point and gradient for next iteration</w:t>
      </w:r>
    </w:p>
    <w:p w14:paraId="50B169C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x_new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4134ED1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g_new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26792CE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d0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d_new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11BB883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626441B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Save history</w:t>
      </w:r>
    </w:p>
    <w:p w14:paraId="3B3B31F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'];</w:t>
      </w:r>
    </w:p>
    <w:p w14:paraId="68F810E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lastRenderedPageBreak/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f_history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)];</w:t>
      </w:r>
    </w:p>
    <w:p w14:paraId="0FACDDF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75CBE5C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Display iteration information</w:t>
      </w:r>
    </w:p>
    <w:p w14:paraId="2A3A109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'%3d\t%10.6f\t%10.6f\t%10.6f\t%10.6f\n'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norm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109AD42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1EC9ECE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Update iteration counter</w:t>
      </w:r>
    </w:p>
    <w:p w14:paraId="43933D9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iter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02AF204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1376FE4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57055DC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Display result</w:t>
      </w:r>
    </w:p>
    <w:p w14:paraId="03EC964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'-----------------------------------------------------------------------\n'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64E17F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if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norm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&lt;=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tol</w:t>
      </w:r>
      <w:proofErr w:type="spellEnd"/>
    </w:p>
    <w:p w14:paraId="1CF9D6A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'Converged to optimal solution!\n'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7AC13B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else</w:t>
      </w:r>
    </w:p>
    <w:p w14:paraId="5F7E226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'Maximum iterations reached.\n'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4FAED7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2973AC9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'Optimal solution: x* = [%f, %f]\n'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55B1F57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'Optimal value: f(x*) = %f\n'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272224A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'Gradient norm at solution: ||</w:t>
      </w:r>
      <w:r w:rsidRPr="00FB397B">
        <w:rPr>
          <w:rFonts w:ascii="Cambria Math" w:eastAsia="新細明體" w:hAnsi="Cambria Math" w:cs="Cambria Math"/>
          <w:color w:val="C89191"/>
          <w:kern w:val="0"/>
          <w:sz w:val="20"/>
          <w:szCs w:val="20"/>
        </w:rPr>
        <w:t>∇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f(x*)|| = %e\n'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norm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)));</w:t>
      </w:r>
    </w:p>
    <w:p w14:paraId="63E404E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3D9C4E7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Calculate analytical solution for verification</w:t>
      </w:r>
    </w:p>
    <w:p w14:paraId="307BB29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For quadratic functions, we can compute exact solution by setting gradient to zero</w:t>
      </w:r>
    </w:p>
    <w:p w14:paraId="147FA9B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'\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nVerification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with analytical solution:\n'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09DCCC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Solve 8*x1 + x2 + 2 = 0 and x1 + 6*x2 + 1 = 0</w:t>
      </w:r>
    </w:p>
    <w:p w14:paraId="40C5FA8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8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6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</w:p>
    <w:p w14:paraId="062A1AF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</w:p>
    <w:p w14:paraId="185A357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x_analytical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\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57C158F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'Analytical solution: x* = [%f, %f]\n'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x_analytical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x_analytical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2F7DD91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'Analytical optimal value: f(x*) = %f\n'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x_analytical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09FD078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4B1712F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Plot the optimization path</w:t>
      </w:r>
    </w:p>
    <w:p w14:paraId="4F3FAC2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proofErr w:type="gramStart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(:,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(:,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ro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-'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1.5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8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8BB476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'g*'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3AE227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lastRenderedPageBreak/>
        <w:t>plot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analytical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x_analytical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'b*'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A6CFAF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legend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'Level Sets'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'Optimization Path'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'Final Point (CG)'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'Analytical Solution'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'Location'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'best'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1E5618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07DB329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% 3D surface plot</w:t>
      </w:r>
    </w:p>
    <w:p w14:paraId="7F2F92E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figure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F23AAE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surf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FaceAlpha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0.8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65FDA2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hold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5640BE2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for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size</w:t>
      </w:r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0CCC53D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plot3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([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)]),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'r.'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5B9E96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if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&lt;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size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183BDD0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plot3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([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)],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)],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...</w:t>
      </w:r>
    </w:p>
    <w:p w14:paraId="4B9B096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 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([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)]),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([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X_history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)])],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'r-'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5C435D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2352644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2ADCE1B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plot3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fobj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'g*'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6CBE39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xlabel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'x_1'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6E8492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ylabel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'x_2'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84BBA9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zlabel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'f(x_1, x_2)'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C41B64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title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'3D Surface Plot with Optimization Path'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FFB8F7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colorbar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20BB02B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grid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4163514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view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A324992" w14:textId="77777777" w:rsidR="00FB397B" w:rsidRDefault="00FB397B" w:rsidP="00FB397B">
      <w:pPr>
        <w:pStyle w:val="a3"/>
        <w:widowControl/>
        <w:numPr>
          <w:ilvl w:val="0"/>
          <w:numId w:val="22"/>
        </w:numPr>
        <w:spacing w:before="0" w:beforeAutospacing="0" w:after="0" w:afterAutospacing="0"/>
        <w:ind w:leftChars="0"/>
      </w:pPr>
      <w:bookmarkStart w:id="26" w:name="_Ref196954107"/>
      <w:r>
        <w:rPr>
          <w:rFonts w:hint="eastAsia"/>
        </w:rPr>
        <w:t>C</w:t>
      </w:r>
      <w:r>
        <w:t>ode5</w:t>
      </w:r>
      <w:bookmarkEnd w:id="26"/>
    </w:p>
    <w:p w14:paraId="163D16A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function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main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409B738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初始點</w:t>
      </w:r>
    </w:p>
    <w:p w14:paraId="26AC51A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</w:p>
    <w:p w14:paraId="3BC5F37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341A477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定義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fmincon</w:t>
      </w:r>
      <w:proofErr w:type="spellEnd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的選項</w:t>
      </w:r>
    </w:p>
    <w:p w14:paraId="6F3395C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options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optimoptions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fmincon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'Display'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iter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...</w:t>
      </w:r>
    </w:p>
    <w:p w14:paraId="2905404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             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'Algorithm'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'interior-point'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...</w:t>
      </w:r>
    </w:p>
    <w:p w14:paraId="497F563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             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SpecifyObjectiveGradient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true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...</w:t>
      </w:r>
    </w:p>
    <w:p w14:paraId="351BF3F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             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SpecifyConstraintGradient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true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C6C39F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EF827F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lastRenderedPageBreak/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定義邊界（本題沒有明確邊界，設為空）</w:t>
      </w:r>
    </w:p>
    <w:p w14:paraId="012154B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lb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[];</w:t>
      </w:r>
    </w:p>
    <w:p w14:paraId="76BCD11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ub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[];</w:t>
      </w:r>
    </w:p>
    <w:p w14:paraId="44AE57E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6F6F9B6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定義線性約束（本題沒有線性約束，設為空）</w:t>
      </w:r>
    </w:p>
    <w:p w14:paraId="27AA824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[];</w:t>
      </w:r>
    </w:p>
    <w:p w14:paraId="5353F9E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[];</w:t>
      </w:r>
    </w:p>
    <w:p w14:paraId="57A75AF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Aeq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[];</w:t>
      </w:r>
    </w:p>
    <w:p w14:paraId="4A5A01E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beq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[];</w:t>
      </w:r>
    </w:p>
    <w:p w14:paraId="7A08205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4CE45A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執行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fmincon</w:t>
      </w:r>
      <w:proofErr w:type="spellEnd"/>
    </w:p>
    <w:p w14:paraId="18532EF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f_opt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fmincon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@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objective_with_grad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Aeq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beq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lb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ub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@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constraints_with_grad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options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A3CEFD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1ECA544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顯示結果</w:t>
      </w:r>
    </w:p>
    <w:p w14:paraId="5310696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最佳解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: x1 = %.6f, x2 = %.6f\n'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37A8A26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目標函數值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: %.6f\n'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f_opt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B6B51A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3F27BC9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檢查約束</w:t>
      </w:r>
    </w:p>
    <w:p w14:paraId="727B000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ceq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constraints_with_grad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3BC696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約束條件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1: %.6f 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應該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&lt;= 0)\n'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1E24671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約束條件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2: %.6f 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應該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&lt;= 0)\n'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7592B82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18AF031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proofErr w:type="gram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可視化最佳</w:t>
      </w:r>
      <w:proofErr w:type="gramEnd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解</w:t>
      </w:r>
    </w:p>
    <w:p w14:paraId="0D15497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visualize_solution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4B02D1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75BF143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3E78412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function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objective_with_grad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26692D1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提取變數</w:t>
      </w:r>
    </w:p>
    <w:p w14:paraId="2BF3D21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3CF135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A26EFA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42C42F0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計算指數部分</w:t>
      </w:r>
    </w:p>
    <w:p w14:paraId="7B4D389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exponent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^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^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5C82091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03A4D0B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目標函數</w:t>
      </w:r>
    </w:p>
    <w:p w14:paraId="64E6D56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exp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exponent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69534E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51C022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lastRenderedPageBreak/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目標函數的梯度</w:t>
      </w:r>
    </w:p>
    <w:p w14:paraId="3E8C33E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if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nargout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&gt;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</w:p>
    <w:p w14:paraId="23B0815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關於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x1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的</w:t>
      </w:r>
      <w:proofErr w:type="gram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偏導數</w:t>
      </w:r>
      <w:proofErr w:type="gramEnd"/>
    </w:p>
    <w:p w14:paraId="455F68B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df_dx1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8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841C49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</w:p>
    <w:p w14:paraId="0E20D6D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關於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x2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的</w:t>
      </w:r>
      <w:proofErr w:type="gram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偏導數</w:t>
      </w:r>
      <w:proofErr w:type="gramEnd"/>
    </w:p>
    <w:p w14:paraId="1CDDB55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df_dx2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081B06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</w:p>
    <w:p w14:paraId="0A59404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df_dx1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df_dx2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</w:p>
    <w:p w14:paraId="1D049E7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554128E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3FCB991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00BD2E7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function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ceq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gradc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gradceq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constraints_with_grad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74ABA77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提取變數</w:t>
      </w:r>
    </w:p>
    <w:p w14:paraId="7845BC6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659BE2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BE1501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6DCB2FD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不等式約束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(c &lt;= 0)</w:t>
      </w:r>
    </w:p>
    <w:p w14:paraId="26F82E7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1.5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第一個約束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: x1*x2 - x1 - x2 &lt;= -1.5</w:t>
      </w:r>
    </w:p>
    <w:p w14:paraId="1A1C5F5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第二</w:t>
      </w:r>
      <w:proofErr w:type="gram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個</w:t>
      </w:r>
      <w:proofErr w:type="gramEnd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約束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: -x1*x2 - 10 &lt;= 0</w:t>
      </w:r>
    </w:p>
    <w:p w14:paraId="4D82054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1010BCD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無等式約束</w:t>
      </w:r>
    </w:p>
    <w:p w14:paraId="6D28AA3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ceq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[];</w:t>
      </w:r>
    </w:p>
    <w:p w14:paraId="4C15F4D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015EAA4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不等式約束的梯度</w:t>
      </w:r>
    </w:p>
    <w:p w14:paraId="27B66AC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if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nargout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&gt;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</w:p>
    <w:p w14:paraId="1C2A8AF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第一個約束的梯度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: d/dx1 = x2-1, d/dx2 = x1-1</w:t>
      </w:r>
    </w:p>
    <w:p w14:paraId="2721053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gradc1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</w:p>
    <w:p w14:paraId="38D135D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</w:p>
    <w:p w14:paraId="4D0BD6D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第二</w:t>
      </w:r>
      <w:proofErr w:type="gram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個</w:t>
      </w:r>
      <w:proofErr w:type="gramEnd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約束的梯度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: d/dx1 = -x2, d/dx2 = -x1</w:t>
      </w:r>
    </w:p>
    <w:p w14:paraId="5A3E6BD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gradc2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[-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</w:p>
    <w:p w14:paraId="27BD1B7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</w:p>
    <w:p w14:paraId="1CD3425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gradc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gradc1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gradc2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</w:p>
    <w:p w14:paraId="6FA5514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gradceq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[];</w:t>
      </w:r>
    </w:p>
    <w:p w14:paraId="342C282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1D0D105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1938F84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399A973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function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visualize_solution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7AA8BCE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lastRenderedPageBreak/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建立繪圖網格</w:t>
      </w:r>
    </w:p>
    <w:p w14:paraId="3663B72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meshgrid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linspace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linspace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2A76D0F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zeros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size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2B3ADC6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0C27663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計算目標函數值</w:t>
      </w:r>
    </w:p>
    <w:p w14:paraId="5E89284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for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size</w:t>
      </w:r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4EDB96B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for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j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size</w:t>
      </w:r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5930EF2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j</w:t>
      </w:r>
      <w:proofErr w:type="spellEnd"/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j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)];</w:t>
      </w:r>
    </w:p>
    <w:p w14:paraId="45535F6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j</w:t>
      </w:r>
      <w:proofErr w:type="spellEnd"/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~]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objective_with_grad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A7F705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7604D05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31B91ED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5E1603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建立新的圖形</w:t>
      </w:r>
    </w:p>
    <w:p w14:paraId="52361C9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figure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00F2ABB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78B13D9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繪製等高線圖</w:t>
      </w:r>
    </w:p>
    <w:p w14:paraId="42942AE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subplot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93F116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contour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1.5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38C41D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hold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06C6944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0B32F9A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繪製約束條件</w:t>
      </w:r>
    </w:p>
    <w:p w14:paraId="3D9F51C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x1_range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linspace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4122E2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x2_c1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x1_range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1.5</w:t>
      </w:r>
      <w:proofErr w:type="gramStart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)./</w:t>
      </w:r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x1_range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從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x1*x2 - x1 - x2 = -1.5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解出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x2</w:t>
      </w:r>
    </w:p>
    <w:p w14:paraId="688100E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x2_c2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10.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/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x1_range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從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-x1*x2 = 10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解出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x2</w:t>
      </w:r>
    </w:p>
    <w:p w14:paraId="380C985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563D86E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繪製約束條件線</w:t>
      </w:r>
    </w:p>
    <w:p w14:paraId="116CBCA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x1_range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x2_c1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'r-'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'DisplayName'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'x1*x2-x1-x2=-1.5'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38D6A9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x1_range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x2_c2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'g-'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LineWidth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'DisplayName'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'-x1*x2=10'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33F179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1678FBE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標示最佳解</w:t>
      </w:r>
    </w:p>
    <w:p w14:paraId="3A64DD6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ro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MarkerFaceColor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'r'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'DisplayName'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最佳解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A8DB3D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393A3F7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添加圖例和標籤</w:t>
      </w:r>
    </w:p>
    <w:p w14:paraId="0AA2713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legend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'Location'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'best'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4DDCD1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lastRenderedPageBreak/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xlabel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'x1'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C115567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ylabel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'x2'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00621C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title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優化問題的等高線圖與約束條件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64B264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grid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6C07B70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7F0637F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繪製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3D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曲面圖</w:t>
      </w:r>
    </w:p>
    <w:p w14:paraId="2C9E4BF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subplot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FD4E3A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surf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log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EdgeColor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'none'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FaceAlpha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0.7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52D410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hold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2423689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7D70C05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在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3D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曲面上標示最佳解</w:t>
      </w:r>
    </w:p>
    <w:p w14:paraId="698FFF7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f_opt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~]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objective_with_grad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447FF5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plot3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x_opt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log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f_opt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ro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MarkerSize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MarkerFaceColor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'r'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91BDCF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6CF99FB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添加標籤</w:t>
      </w:r>
    </w:p>
    <w:p w14:paraId="3F71061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xlabel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'x1'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E03C60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ylabel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'x2'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1D09EF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zlabel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'log(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目標函數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)'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B6F01A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title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目標函數的對數曲面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取對數以便觀察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)'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C9E7B8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colorbar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76F564B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grid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on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3F25EB0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CB5E22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調整圖形</w:t>
      </w:r>
    </w:p>
    <w:p w14:paraId="58B2BD8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set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gcf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'Position'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100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800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700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]);</w:t>
      </w:r>
    </w:p>
    <w:p w14:paraId="5C1CB99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新細明體" w:eastAsia="新細明體" w:hAnsi="新細明體" w:cs="新細明體"/>
          <w:kern w:val="0"/>
          <w:szCs w:val="24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55085A0D" w14:textId="77777777" w:rsidR="00FB397B" w:rsidRDefault="00FB397B" w:rsidP="00FB397B">
      <w:pPr>
        <w:pStyle w:val="a3"/>
        <w:widowControl/>
        <w:numPr>
          <w:ilvl w:val="0"/>
          <w:numId w:val="22"/>
        </w:numPr>
        <w:spacing w:before="0" w:beforeAutospacing="0" w:after="0" w:afterAutospacing="0"/>
        <w:ind w:leftChars="0"/>
      </w:pPr>
      <w:bookmarkStart w:id="27" w:name="_Ref196954478"/>
      <w:r>
        <w:rPr>
          <w:rFonts w:hint="eastAsia"/>
        </w:rPr>
        <w:t>C</w:t>
      </w:r>
      <w:r>
        <w:t>ode6</w:t>
      </w:r>
      <w:bookmarkEnd w:id="27"/>
    </w:p>
    <w:p w14:paraId="3C73852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function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main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36C8209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線性規劃問題求解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697A25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目標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: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最大化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x₁ + 2x₂\n'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23AC64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約束條件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:\n'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3D49AB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  -2x₁ + x₂ + x₃ = 2\n'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E40E02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  -x₁ + 2x₂ + x₄ = 7\n'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9E451C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  x₁ + x₅ = 3\n'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721DA5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'  xᵢ ≥ 0, 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i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= 1,2,3,4,5\n\n'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8C22B6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0C07C23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執行問題導向解法</w:t>
      </w:r>
    </w:p>
    <w:p w14:paraId="20B1BF5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'=======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問題導向解法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=======\n'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E06823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lastRenderedPageBreak/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problem_based_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approach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ABF2DE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53501B2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執行求解器導向解法</w:t>
      </w:r>
    </w:p>
    <w:p w14:paraId="432DADA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'\n=======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求解器導向解法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=======\n'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4A6B083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solver_based_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approach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72773E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0F9584A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760E2B6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方法</w:t>
      </w:r>
      <w:proofErr w:type="gram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一</w:t>
      </w:r>
      <w:proofErr w:type="gramEnd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：問題導向解法</w:t>
      </w:r>
    </w:p>
    <w:p w14:paraId="18A394C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function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problem_based_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approach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568FCDC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創建優化問題</w:t>
      </w:r>
    </w:p>
    <w:p w14:paraId="65D6B85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prob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optimproblem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ObjectiveSense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'maximize'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96BBCE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353A99B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定義變數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(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所有</w:t>
      </w:r>
      <w:proofErr w:type="gram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變數非負</w:t>
      </w:r>
      <w:proofErr w:type="gramEnd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)</w:t>
      </w:r>
    </w:p>
    <w:p w14:paraId="242823D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optimvar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'x'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LowerBound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32F42D4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5C79B06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定義目標函數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(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最大化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x₁ + 2x₂)</w:t>
      </w:r>
    </w:p>
    <w:p w14:paraId="4371D87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prob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Objective</w:t>
      </w:r>
      <w:proofErr w:type="spellEnd"/>
      <w:proofErr w:type="gram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18AB7D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41BB355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定義約束條件</w:t>
      </w:r>
    </w:p>
    <w:p w14:paraId="45FAA8C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prob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Constraints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3C29622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prob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Constraints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7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1AA79B8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prob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Constraints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3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2B05912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0F9F927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求解問題</w:t>
      </w:r>
    </w:p>
    <w:p w14:paraId="77C1AEC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zeros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初始點</w:t>
      </w:r>
    </w:p>
    <w:p w14:paraId="5C5AC4D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sol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fval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exitflag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output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solve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prob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13E169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65F5785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顯示結果</w:t>
      </w:r>
    </w:p>
    <w:p w14:paraId="1515B6F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最優解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:\n'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D19A92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for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</w:t>
      </w:r>
    </w:p>
    <w:p w14:paraId="5C7C161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x%d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= %.4f\n'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sol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1F67414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573EFB2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目標函數值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= %.4f\n'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fval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6351AC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5E4FF19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檢查約束條件是否滿足</w:t>
      </w:r>
    </w:p>
    <w:p w14:paraId="3BF436C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check_constraints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sol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.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2E5381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4EA6C4F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6EDF316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lastRenderedPageBreak/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方法二：求解器導向解法</w:t>
      </w:r>
    </w:p>
    <w:p w14:paraId="037788C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function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solver_based_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approach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1BC5EE1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定義目標函數的係數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(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最大化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x₁ + 2x₂)</w:t>
      </w:r>
    </w:p>
    <w:p w14:paraId="134CA98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注意：</w:t>
      </w:r>
      <w:proofErr w:type="spell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linprog</w:t>
      </w:r>
      <w:proofErr w:type="spellEnd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是最小化問題，所以我們對係數</w:t>
      </w:r>
      <w:proofErr w:type="gram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取負值使</w:t>
      </w:r>
      <w:proofErr w:type="gramEnd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其成為最大化</w:t>
      </w:r>
    </w:p>
    <w:p w14:paraId="7F0F5A9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</w:p>
    <w:p w14:paraId="0B13D49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12D0388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定義不等式約束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Ax &lt;= b (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這裡沒有不等式約束，除了非負約束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)</w:t>
      </w:r>
    </w:p>
    <w:p w14:paraId="5915039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[];</w:t>
      </w:r>
    </w:p>
    <w:p w14:paraId="1638417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[];</w:t>
      </w:r>
    </w:p>
    <w:p w14:paraId="0734BBF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0D1ABF2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定義等式約束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Aeq</w:t>
      </w:r>
      <w:proofErr w:type="spellEnd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*x = </w:t>
      </w:r>
      <w:proofErr w:type="spell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beq</w:t>
      </w:r>
      <w:proofErr w:type="spellEnd"/>
    </w:p>
    <w:p w14:paraId="56231FC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Aeq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1C8686A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</w:p>
    <w:p w14:paraId="6FE9B14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   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</w:p>
    <w:p w14:paraId="7343CCF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beq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7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];</w:t>
      </w:r>
    </w:p>
    <w:p w14:paraId="0B1BBCB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4222570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定義變數下限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(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所有</w:t>
      </w:r>
      <w:proofErr w:type="gramStart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變數非負</w:t>
      </w:r>
      <w:proofErr w:type="gramEnd"/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)</w:t>
      </w:r>
    </w:p>
    <w:p w14:paraId="3A7145A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lb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zeros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68A655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265ED1F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定義變數上限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 (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無上限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)</w:t>
      </w:r>
    </w:p>
    <w:p w14:paraId="1EA9A0E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ub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[];</w:t>
      </w:r>
    </w:p>
    <w:p w14:paraId="6C8EDC9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3FB2684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定義選項</w:t>
      </w:r>
    </w:p>
    <w:p w14:paraId="3A580FC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options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optimoptions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linprog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'Display'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iter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5F628C9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62B8D01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求解線性規劃問題</w:t>
      </w:r>
    </w:p>
    <w:p w14:paraId="67136AD3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[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fval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exitflag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output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]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linprog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Aeq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beq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lb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ub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options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EF61F8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7323858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顯示結果</w:t>
      </w:r>
    </w:p>
    <w:p w14:paraId="34C795C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最優解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:\n'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7CA544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for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: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</w:t>
      </w:r>
    </w:p>
    <w:p w14:paraId="5810F9B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proofErr w:type="spell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x%d</w:t>
      </w:r>
      <w:proofErr w:type="spell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= %.4f\n'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i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));</w:t>
      </w:r>
    </w:p>
    <w:p w14:paraId="1E48E95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6E2BFB0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目標函數值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 = %.4f\n'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fval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轉回最大化問題的值</w:t>
      </w:r>
    </w:p>
    <w:p w14:paraId="284B232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658F50C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檢查約束條件是否滿足</w:t>
      </w:r>
    </w:p>
    <w:p w14:paraId="461AA714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check_constraints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7887A5E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lastRenderedPageBreak/>
        <w:t>end</w:t>
      </w:r>
    </w:p>
    <w:p w14:paraId="19CB224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</w:p>
    <w:p w14:paraId="20EF6F4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檢查約束條件是否滿足</w:t>
      </w:r>
    </w:p>
    <w:p w14:paraId="1C8D2DC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function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check_constraints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</w:p>
    <w:p w14:paraId="6F21A7C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'\n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檢查約束條件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:\n'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92E1C2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78FB4AC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檢查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-2x₁ + x₂ + x₃ = 2</w:t>
      </w:r>
    </w:p>
    <w:p w14:paraId="5B7188B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con1_val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3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D95CFA2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約束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1: -2x₁ + x₂ + x₃ = %.4f 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應該等於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2)\n'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con1_val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74B51D1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4F8EA23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檢查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-x₁ + 2x₂ + x₄ = 7</w:t>
      </w:r>
    </w:p>
    <w:p w14:paraId="2DF19895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con2_val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-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*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2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4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287750F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約束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2: -x₁ + 2x₂ + x₄ = %.4f 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應該等於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7)\n'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con2_val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46AD0F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10DFE336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檢查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x₁ + x₅ = 3</w:t>
      </w:r>
    </w:p>
    <w:p w14:paraId="781C40AB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con3_val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1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+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5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EE9C6D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約束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3: x₁ + x₅ = %.4f 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應該等於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3)\n'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,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con3_val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197E4DDF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</w:p>
    <w:p w14:paraId="1D7E322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 xml:space="preserve">% </w:t>
      </w:r>
      <w:r w:rsidRPr="00FB397B">
        <w:rPr>
          <w:rFonts w:ascii="Consolas" w:eastAsia="新細明體" w:hAnsi="Consolas" w:cs="新細明體"/>
          <w:b/>
          <w:bCs/>
          <w:i/>
          <w:iCs/>
          <w:color w:val="7F9F7F"/>
          <w:kern w:val="0"/>
          <w:sz w:val="20"/>
          <w:szCs w:val="20"/>
        </w:rPr>
        <w:t>檢查非負約束</w:t>
      </w:r>
    </w:p>
    <w:p w14:paraId="0D573A0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all_non_negative</w:t>
      </w:r>
      <w:proofErr w:type="spellEnd"/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gram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all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proofErr w:type="gramEnd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x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&gt;=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r w:rsidRPr="00FB397B">
        <w:rPr>
          <w:rFonts w:ascii="Consolas" w:eastAsia="新細明體" w:hAnsi="Consolas" w:cs="新細明體"/>
          <w:color w:val="8CD0D3"/>
          <w:kern w:val="0"/>
          <w:sz w:val="20"/>
          <w:szCs w:val="20"/>
        </w:rPr>
        <w:t>0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665A8818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if</w:t>
      </w: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all_non_negative</w:t>
      </w:r>
      <w:proofErr w:type="spellEnd"/>
    </w:p>
    <w:p w14:paraId="3A23E13A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非負約束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: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所有變數</w:t>
      </w:r>
      <w:proofErr w:type="gram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都非負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0D84461D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else</w:t>
      </w:r>
    </w:p>
    <w:p w14:paraId="26828A6C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    </w:t>
      </w:r>
      <w:proofErr w:type="spellStart"/>
      <w:r w:rsidRPr="00FB397B">
        <w:rPr>
          <w:rFonts w:ascii="Consolas" w:eastAsia="新細明體" w:hAnsi="Consolas" w:cs="新細明體"/>
          <w:color w:val="FFCFAF"/>
          <w:kern w:val="0"/>
          <w:sz w:val="20"/>
          <w:szCs w:val="20"/>
        </w:rPr>
        <w:t>fprintf</w:t>
      </w:r>
      <w:proofErr w:type="spellEnd"/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(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'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非負約束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: </w:t>
      </w:r>
      <w:proofErr w:type="gramStart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不滿足</w:t>
      </w:r>
      <w:proofErr w:type="gramEnd"/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 xml:space="preserve">! 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某些變數為負</w:t>
      </w:r>
      <w:r w:rsidRPr="00FB397B">
        <w:rPr>
          <w:rFonts w:ascii="Consolas" w:eastAsia="新細明體" w:hAnsi="Consolas" w:cs="新細明體"/>
          <w:color w:val="C89191"/>
          <w:kern w:val="0"/>
          <w:sz w:val="20"/>
          <w:szCs w:val="20"/>
        </w:rPr>
        <w:t>\n'</w:t>
      </w:r>
      <w:r w:rsidRPr="00FB397B">
        <w:rPr>
          <w:rFonts w:ascii="Consolas" w:eastAsia="新細明體" w:hAnsi="Consolas" w:cs="新細明體"/>
          <w:b/>
          <w:bCs/>
          <w:color w:val="9F9D6D"/>
          <w:kern w:val="0"/>
          <w:sz w:val="20"/>
          <w:szCs w:val="20"/>
        </w:rPr>
        <w:t>);</w:t>
      </w:r>
    </w:p>
    <w:p w14:paraId="79051A70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Consolas" w:eastAsia="新細明體" w:hAnsi="Consolas" w:cs="新細明體"/>
          <w:color w:val="DCDCCC"/>
          <w:kern w:val="0"/>
          <w:sz w:val="20"/>
          <w:szCs w:val="20"/>
        </w:rPr>
      </w:pPr>
      <w:r w:rsidRPr="00FB397B">
        <w:rPr>
          <w:rFonts w:ascii="Consolas" w:eastAsia="新細明體" w:hAnsi="Consolas" w:cs="新細明體"/>
          <w:color w:val="DCDCCC"/>
          <w:kern w:val="0"/>
          <w:sz w:val="20"/>
          <w:szCs w:val="20"/>
        </w:rPr>
        <w:t xml:space="preserve">    </w:t>
      </w: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53D42649" w14:textId="77777777" w:rsidR="00FB397B" w:rsidRPr="00FB397B" w:rsidRDefault="00FB397B" w:rsidP="00FB397B">
      <w:pPr>
        <w:widowControl/>
        <w:shd w:val="clear" w:color="auto" w:fill="3F3F3F"/>
        <w:spacing w:before="0" w:beforeAutospacing="0" w:after="0" w:afterAutospacing="0"/>
        <w:rPr>
          <w:rFonts w:ascii="新細明體" w:eastAsia="新細明體" w:hAnsi="新細明體" w:cs="新細明體"/>
          <w:kern w:val="0"/>
          <w:szCs w:val="24"/>
        </w:rPr>
      </w:pPr>
      <w:r w:rsidRPr="00FB397B">
        <w:rPr>
          <w:rFonts w:ascii="Consolas" w:eastAsia="新細明體" w:hAnsi="Consolas" w:cs="新細明體"/>
          <w:b/>
          <w:bCs/>
          <w:color w:val="DFC47D"/>
          <w:kern w:val="0"/>
          <w:sz w:val="20"/>
          <w:szCs w:val="20"/>
        </w:rPr>
        <w:t>end</w:t>
      </w:r>
    </w:p>
    <w:p w14:paraId="0CCD9211" w14:textId="77777777" w:rsidR="00FB397B" w:rsidRPr="000015C2" w:rsidRDefault="00FB397B" w:rsidP="00037B92">
      <w:pPr>
        <w:widowControl/>
        <w:spacing w:before="0" w:beforeAutospacing="0" w:after="0" w:afterAutospacing="0"/>
        <w:rPr>
          <w:rFonts w:hint="eastAsia"/>
        </w:rPr>
      </w:pPr>
    </w:p>
    <w:sectPr w:rsidR="00FB397B" w:rsidRPr="000015C2" w:rsidSect="003F3A9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AD34B" w14:textId="77777777" w:rsidR="00F20997" w:rsidRDefault="00F20997" w:rsidP="00084CC1">
      <w:r>
        <w:separator/>
      </w:r>
    </w:p>
  </w:endnote>
  <w:endnote w:type="continuationSeparator" w:id="0">
    <w:p w14:paraId="4D67132B" w14:textId="77777777" w:rsidR="00F20997" w:rsidRDefault="00F20997" w:rsidP="0008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719E6" w14:textId="77777777" w:rsidR="00F20997" w:rsidRDefault="00F20997" w:rsidP="00084CC1">
      <w:r>
        <w:separator/>
      </w:r>
    </w:p>
  </w:footnote>
  <w:footnote w:type="continuationSeparator" w:id="0">
    <w:p w14:paraId="3F3ACB5C" w14:textId="77777777" w:rsidR="00F20997" w:rsidRDefault="00F20997" w:rsidP="00084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195D"/>
    <w:multiLevelType w:val="hybridMultilevel"/>
    <w:tmpl w:val="700AC154"/>
    <w:lvl w:ilvl="0" w:tplc="F97C9EB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6441ECA"/>
    <w:multiLevelType w:val="multilevel"/>
    <w:tmpl w:val="46C2D772"/>
    <w:lvl w:ilvl="0">
      <w:start w:val="1"/>
      <w:numFmt w:val="decimal"/>
      <w:lvlText w:val="%1-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-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685571E"/>
    <w:multiLevelType w:val="hybridMultilevel"/>
    <w:tmpl w:val="DD465C9C"/>
    <w:lvl w:ilvl="0" w:tplc="F97C9E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86163D"/>
    <w:multiLevelType w:val="hybridMultilevel"/>
    <w:tmpl w:val="530E98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655090"/>
    <w:multiLevelType w:val="hybridMultilevel"/>
    <w:tmpl w:val="FBA0B5F8"/>
    <w:lvl w:ilvl="0" w:tplc="F97C9E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32067BF"/>
    <w:multiLevelType w:val="hybridMultilevel"/>
    <w:tmpl w:val="A7CE30B0"/>
    <w:lvl w:ilvl="0" w:tplc="C9D230AC">
      <w:numFmt w:val="bullet"/>
      <w:lvlText w:val=""/>
      <w:lvlJc w:val="left"/>
      <w:pPr>
        <w:ind w:left="144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13D626E0"/>
    <w:multiLevelType w:val="hybridMultilevel"/>
    <w:tmpl w:val="418E79D2"/>
    <w:lvl w:ilvl="0" w:tplc="F97C9EB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0CF55FD"/>
    <w:multiLevelType w:val="multilevel"/>
    <w:tmpl w:val="0DB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90F4F53"/>
    <w:multiLevelType w:val="hybridMultilevel"/>
    <w:tmpl w:val="C218B5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84210B"/>
    <w:multiLevelType w:val="hybridMultilevel"/>
    <w:tmpl w:val="A54028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E869962">
      <w:numFmt w:val="bullet"/>
      <w:lvlText w:val=""/>
      <w:lvlJc w:val="left"/>
      <w:pPr>
        <w:ind w:left="960" w:hanging="48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50561F"/>
    <w:multiLevelType w:val="hybridMultilevel"/>
    <w:tmpl w:val="349E1874"/>
    <w:lvl w:ilvl="0" w:tplc="F97C9EB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3870749"/>
    <w:multiLevelType w:val="hybridMultilevel"/>
    <w:tmpl w:val="519679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97C9EB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01531AF"/>
    <w:multiLevelType w:val="hybridMultilevel"/>
    <w:tmpl w:val="D7FA2D7C"/>
    <w:lvl w:ilvl="0" w:tplc="68143888">
      <w:start w:val="1"/>
      <w:numFmt w:val="ideographLegalTraditional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FF2067"/>
    <w:multiLevelType w:val="hybridMultilevel"/>
    <w:tmpl w:val="DE3895AC"/>
    <w:lvl w:ilvl="0" w:tplc="68143888">
      <w:start w:val="1"/>
      <w:numFmt w:val="ideographLegalTraditional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77C1ACA"/>
    <w:multiLevelType w:val="multilevel"/>
    <w:tmpl w:val="58B8E72C"/>
    <w:lvl w:ilvl="0">
      <w:start w:val="1"/>
      <w:numFmt w:val="ideographLegalTraditional"/>
      <w:pStyle w:val="1"/>
      <w:suff w:val="nothing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482" w:firstLine="0"/>
      </w:pPr>
      <w:rPr>
        <w:rFonts w:hint="eastAsia"/>
      </w:rPr>
    </w:lvl>
    <w:lvl w:ilvl="2">
      <w:start w:val="1"/>
      <w:numFmt w:val="taiwaneseCountingThousand"/>
      <w:pStyle w:val="3"/>
      <w:lvlText w:val="(%3)"/>
      <w:lvlJc w:val="left"/>
      <w:pPr>
        <w:ind w:left="964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446" w:firstLine="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1928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1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92" w:firstLine="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374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56" w:firstLine="0"/>
      </w:pPr>
      <w:rPr>
        <w:rFonts w:hint="eastAsia"/>
      </w:rPr>
    </w:lvl>
  </w:abstractNum>
  <w:abstractNum w:abstractNumId="15" w15:restartNumberingAfterBreak="0">
    <w:nsid w:val="4AEC7997"/>
    <w:multiLevelType w:val="hybridMultilevel"/>
    <w:tmpl w:val="A6FC85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DB426E7"/>
    <w:multiLevelType w:val="hybridMultilevel"/>
    <w:tmpl w:val="5E90479C"/>
    <w:lvl w:ilvl="0" w:tplc="C9D230AC">
      <w:numFmt w:val="bullet"/>
      <w:lvlText w:val=""/>
      <w:lvlJc w:val="left"/>
      <w:pPr>
        <w:ind w:left="240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5465705E"/>
    <w:multiLevelType w:val="hybridMultilevel"/>
    <w:tmpl w:val="2AFA04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4D6110"/>
    <w:multiLevelType w:val="hybridMultilevel"/>
    <w:tmpl w:val="D8409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4C940BC"/>
    <w:multiLevelType w:val="hybridMultilevel"/>
    <w:tmpl w:val="7974CAC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8C17A47"/>
    <w:multiLevelType w:val="multilevel"/>
    <w:tmpl w:val="914234B0"/>
    <w:lvl w:ilvl="0">
      <w:start w:val="1"/>
      <w:numFmt w:val="ideographLegalTraditional"/>
      <w:suff w:val="nothing"/>
      <w:lvlText w:val="%1、"/>
      <w:lvlJc w:val="left"/>
      <w:pPr>
        <w:ind w:left="482" w:hanging="482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64" w:hanging="482"/>
      </w:pPr>
      <w:rPr>
        <w:rFonts w:hint="eastAsia"/>
      </w:rPr>
    </w:lvl>
    <w:lvl w:ilvl="2">
      <w:start w:val="1"/>
      <w:numFmt w:val="taiwaneseCountingThousand"/>
      <w:suff w:val="nothing"/>
      <w:lvlText w:val="(%3)"/>
      <w:lvlJc w:val="left"/>
      <w:pPr>
        <w:ind w:left="1446" w:hanging="482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1928" w:hanging="482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10" w:hanging="482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92" w:hanging="482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74" w:hanging="482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56" w:hanging="48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38" w:hanging="482"/>
      </w:pPr>
      <w:rPr>
        <w:rFonts w:hint="eastAsia"/>
      </w:rPr>
    </w:lvl>
  </w:abstractNum>
  <w:abstractNum w:abstractNumId="21" w15:restartNumberingAfterBreak="0">
    <w:nsid w:val="693F5AEB"/>
    <w:multiLevelType w:val="hybridMultilevel"/>
    <w:tmpl w:val="72CEC864"/>
    <w:lvl w:ilvl="0" w:tplc="F97C9E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AA763C6"/>
    <w:multiLevelType w:val="hybridMultilevel"/>
    <w:tmpl w:val="A87661AA"/>
    <w:lvl w:ilvl="0" w:tplc="462EBC62">
      <w:numFmt w:val="bullet"/>
      <w:lvlText w:val=""/>
      <w:lvlJc w:val="left"/>
      <w:pPr>
        <w:ind w:left="144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729D43D5"/>
    <w:multiLevelType w:val="hybridMultilevel"/>
    <w:tmpl w:val="F0A80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12"/>
  </w:num>
  <w:num w:numId="5">
    <w:abstractNumId w:val="13"/>
  </w:num>
  <w:num w:numId="6">
    <w:abstractNumId w:val="13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5"/>
  </w:num>
  <w:num w:numId="12">
    <w:abstractNumId w:val="20"/>
  </w:num>
  <w:num w:numId="13">
    <w:abstractNumId w:val="19"/>
  </w:num>
  <w:num w:numId="14">
    <w:abstractNumId w:val="17"/>
  </w:num>
  <w:num w:numId="15">
    <w:abstractNumId w:val="18"/>
  </w:num>
  <w:num w:numId="16">
    <w:abstractNumId w:val="8"/>
  </w:num>
  <w:num w:numId="17">
    <w:abstractNumId w:val="23"/>
  </w:num>
  <w:num w:numId="18">
    <w:abstractNumId w:val="2"/>
  </w:num>
  <w:num w:numId="19">
    <w:abstractNumId w:val="9"/>
  </w:num>
  <w:num w:numId="20">
    <w:abstractNumId w:val="21"/>
  </w:num>
  <w:num w:numId="21">
    <w:abstractNumId w:val="4"/>
  </w:num>
  <w:num w:numId="22">
    <w:abstractNumId w:val="3"/>
  </w:num>
  <w:num w:numId="23">
    <w:abstractNumId w:val="6"/>
  </w:num>
  <w:num w:numId="24">
    <w:abstractNumId w:val="22"/>
  </w:num>
  <w:num w:numId="25">
    <w:abstractNumId w:val="10"/>
  </w:num>
  <w:num w:numId="26">
    <w:abstractNumId w:val="0"/>
  </w:num>
  <w:num w:numId="27">
    <w:abstractNumId w:val="5"/>
  </w:num>
  <w:num w:numId="28">
    <w:abstractNumId w:val="1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6D"/>
    <w:rsid w:val="000015C2"/>
    <w:rsid w:val="000336E0"/>
    <w:rsid w:val="00037B92"/>
    <w:rsid w:val="000446B9"/>
    <w:rsid w:val="0005551A"/>
    <w:rsid w:val="000655DB"/>
    <w:rsid w:val="00084CC1"/>
    <w:rsid w:val="000C05C5"/>
    <w:rsid w:val="000C07CF"/>
    <w:rsid w:val="000D03E0"/>
    <w:rsid w:val="000D5885"/>
    <w:rsid w:val="00106562"/>
    <w:rsid w:val="0013386E"/>
    <w:rsid w:val="001904A5"/>
    <w:rsid w:val="001E3061"/>
    <w:rsid w:val="00204E3E"/>
    <w:rsid w:val="00252D78"/>
    <w:rsid w:val="0028464C"/>
    <w:rsid w:val="002C6F68"/>
    <w:rsid w:val="002F4E48"/>
    <w:rsid w:val="00314F4D"/>
    <w:rsid w:val="0036396D"/>
    <w:rsid w:val="003C2CA4"/>
    <w:rsid w:val="003F3A90"/>
    <w:rsid w:val="00410971"/>
    <w:rsid w:val="00415AB5"/>
    <w:rsid w:val="00480977"/>
    <w:rsid w:val="004D2B37"/>
    <w:rsid w:val="004E7329"/>
    <w:rsid w:val="00507661"/>
    <w:rsid w:val="0051048E"/>
    <w:rsid w:val="005150AB"/>
    <w:rsid w:val="005842E5"/>
    <w:rsid w:val="005B7301"/>
    <w:rsid w:val="00610B7D"/>
    <w:rsid w:val="006170C9"/>
    <w:rsid w:val="0067797C"/>
    <w:rsid w:val="006A17AE"/>
    <w:rsid w:val="006A2189"/>
    <w:rsid w:val="006E72A8"/>
    <w:rsid w:val="00721821"/>
    <w:rsid w:val="007C4DD6"/>
    <w:rsid w:val="007D1841"/>
    <w:rsid w:val="007D7EC5"/>
    <w:rsid w:val="0081418A"/>
    <w:rsid w:val="0084363D"/>
    <w:rsid w:val="008C0359"/>
    <w:rsid w:val="008D11F0"/>
    <w:rsid w:val="00906813"/>
    <w:rsid w:val="00940BD7"/>
    <w:rsid w:val="00962EA9"/>
    <w:rsid w:val="00963CF6"/>
    <w:rsid w:val="0098166B"/>
    <w:rsid w:val="009F70B7"/>
    <w:rsid w:val="00A11864"/>
    <w:rsid w:val="00A15FFD"/>
    <w:rsid w:val="00A268DE"/>
    <w:rsid w:val="00A31BE7"/>
    <w:rsid w:val="00A42490"/>
    <w:rsid w:val="00A50C64"/>
    <w:rsid w:val="00AA70C2"/>
    <w:rsid w:val="00B1065F"/>
    <w:rsid w:val="00B527A8"/>
    <w:rsid w:val="00BF3CC2"/>
    <w:rsid w:val="00C04573"/>
    <w:rsid w:val="00C21275"/>
    <w:rsid w:val="00C72081"/>
    <w:rsid w:val="00C806C9"/>
    <w:rsid w:val="00C9018B"/>
    <w:rsid w:val="00C963D7"/>
    <w:rsid w:val="00CA5EF1"/>
    <w:rsid w:val="00CF27A8"/>
    <w:rsid w:val="00D14F67"/>
    <w:rsid w:val="00D31406"/>
    <w:rsid w:val="00D80E32"/>
    <w:rsid w:val="00D86DD8"/>
    <w:rsid w:val="00D931CA"/>
    <w:rsid w:val="00DC6280"/>
    <w:rsid w:val="00DF77AC"/>
    <w:rsid w:val="00E66A57"/>
    <w:rsid w:val="00EB4F09"/>
    <w:rsid w:val="00ED110F"/>
    <w:rsid w:val="00F14D5D"/>
    <w:rsid w:val="00F20997"/>
    <w:rsid w:val="00F74737"/>
    <w:rsid w:val="00FB397B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EBC32"/>
  <w15:chartTrackingRefBased/>
  <w15:docId w15:val="{F999D390-7F0B-4498-BD1E-0ADEE402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0B7"/>
    <w:pPr>
      <w:widowControl w:val="0"/>
      <w:spacing w:before="100" w:beforeAutospacing="1" w:after="100" w:afterAutospacing="1"/>
    </w:pPr>
  </w:style>
  <w:style w:type="paragraph" w:styleId="1">
    <w:name w:val="heading 1"/>
    <w:basedOn w:val="a"/>
    <w:next w:val="a"/>
    <w:link w:val="10"/>
    <w:uiPriority w:val="9"/>
    <w:qFormat/>
    <w:rsid w:val="006A17AE"/>
    <w:pPr>
      <w:numPr>
        <w:numId w:val="10"/>
      </w:numPr>
      <w:outlineLvl w:val="0"/>
    </w:pPr>
    <w:rPr>
      <w:rFonts w:asciiTheme="majorHAnsi" w:eastAsiaTheme="majorEastAsia" w:hAnsiTheme="majorHAnsi" w:cstheme="majorHAnsi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7AE"/>
    <w:pPr>
      <w:keepNext/>
      <w:numPr>
        <w:ilvl w:val="1"/>
        <w:numId w:val="10"/>
      </w:numPr>
      <w:snapToGrid w:val="0"/>
      <w:ind w:left="0"/>
      <w:outlineLvl w:val="1"/>
    </w:pPr>
    <w:rPr>
      <w:rFonts w:asciiTheme="majorHAnsi" w:eastAsiaTheme="majorEastAsia" w:hAnsiTheme="majorHAnsi" w:cstheme="majorBidi"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A17AE"/>
    <w:pPr>
      <w:keepNext/>
      <w:numPr>
        <w:ilvl w:val="2"/>
        <w:numId w:val="10"/>
      </w:numPr>
      <w:ind w:left="0"/>
      <w:outlineLvl w:val="2"/>
    </w:pPr>
    <w:rPr>
      <w:rFonts w:asciiTheme="majorHAnsi" w:eastAsiaTheme="majorEastAsia" w:hAnsiTheme="majorHAnsi" w:cstheme="majorBidi"/>
      <w:bCs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A17AE"/>
    <w:rPr>
      <w:rFonts w:asciiTheme="majorHAnsi" w:eastAsiaTheme="majorEastAsia" w:hAnsiTheme="majorHAnsi" w:cstheme="majorBidi"/>
      <w:bCs/>
      <w:szCs w:val="48"/>
    </w:rPr>
  </w:style>
  <w:style w:type="character" w:customStyle="1" w:styleId="30">
    <w:name w:val="標題 3 字元"/>
    <w:basedOn w:val="a0"/>
    <w:link w:val="3"/>
    <w:uiPriority w:val="9"/>
    <w:rsid w:val="006A17AE"/>
    <w:rPr>
      <w:rFonts w:asciiTheme="majorHAnsi" w:eastAsiaTheme="majorEastAsia" w:hAnsiTheme="majorHAnsi" w:cstheme="majorBidi"/>
      <w:bCs/>
      <w:szCs w:val="36"/>
    </w:rPr>
  </w:style>
  <w:style w:type="character" w:customStyle="1" w:styleId="10">
    <w:name w:val="標題 1 字元"/>
    <w:basedOn w:val="a0"/>
    <w:link w:val="1"/>
    <w:uiPriority w:val="9"/>
    <w:rsid w:val="006A17AE"/>
    <w:rPr>
      <w:rFonts w:asciiTheme="majorHAnsi" w:eastAsiaTheme="majorEastAsia" w:hAnsiTheme="majorHAnsi" w:cstheme="majorHAnsi"/>
      <w:b/>
      <w:sz w:val="28"/>
    </w:rPr>
  </w:style>
  <w:style w:type="paragraph" w:styleId="a3">
    <w:name w:val="List Paragraph"/>
    <w:basedOn w:val="a"/>
    <w:uiPriority w:val="34"/>
    <w:qFormat/>
    <w:rsid w:val="006A2189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6A17AE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A17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0655DB"/>
    <w:rPr>
      <w:sz w:val="20"/>
      <w:szCs w:val="20"/>
    </w:rPr>
  </w:style>
  <w:style w:type="table" w:styleId="a7">
    <w:name w:val="Table Grid"/>
    <w:basedOn w:val="a1"/>
    <w:uiPriority w:val="39"/>
    <w:rsid w:val="000D5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a0"/>
    <w:rsid w:val="00A50C64"/>
    <w:rPr>
      <w:rFonts w:ascii="Consolas" w:hAnsi="Consolas" w:hint="default"/>
      <w:color w:val="5F5F00"/>
      <w:sz w:val="20"/>
      <w:szCs w:val="20"/>
    </w:rPr>
  </w:style>
  <w:style w:type="character" w:customStyle="1" w:styleId="sc91">
    <w:name w:val="sc91"/>
    <w:basedOn w:val="a0"/>
    <w:rsid w:val="00480977"/>
    <w:rPr>
      <w:rFonts w:ascii="Consolas" w:hAnsi="Consolas" w:hint="default"/>
      <w:color w:val="5F0000"/>
      <w:sz w:val="20"/>
      <w:szCs w:val="20"/>
    </w:rPr>
  </w:style>
  <w:style w:type="character" w:customStyle="1" w:styleId="sc21">
    <w:name w:val="sc21"/>
    <w:basedOn w:val="a0"/>
    <w:rsid w:val="00480977"/>
    <w:rPr>
      <w:rFonts w:ascii="Consolas" w:hAnsi="Consolas" w:hint="default"/>
      <w:i/>
      <w:iCs/>
      <w:color w:val="87875F"/>
      <w:sz w:val="20"/>
      <w:szCs w:val="20"/>
    </w:rPr>
  </w:style>
  <w:style w:type="character" w:customStyle="1" w:styleId="sc161">
    <w:name w:val="sc161"/>
    <w:basedOn w:val="a0"/>
    <w:rsid w:val="00480977"/>
    <w:rPr>
      <w:rFonts w:ascii="Consolas" w:hAnsi="Consolas" w:hint="default"/>
      <w:color w:val="5F005F"/>
      <w:sz w:val="20"/>
      <w:szCs w:val="20"/>
    </w:rPr>
  </w:style>
  <w:style w:type="character" w:customStyle="1" w:styleId="sc11">
    <w:name w:val="sc11"/>
    <w:basedOn w:val="a0"/>
    <w:rsid w:val="00480977"/>
    <w:rPr>
      <w:rFonts w:ascii="Consolas" w:hAnsi="Consolas" w:hint="default"/>
      <w:color w:val="5F5F00"/>
      <w:sz w:val="20"/>
      <w:szCs w:val="20"/>
    </w:rPr>
  </w:style>
  <w:style w:type="character" w:customStyle="1" w:styleId="sc101">
    <w:name w:val="sc101"/>
    <w:basedOn w:val="a0"/>
    <w:rsid w:val="00480977"/>
    <w:rPr>
      <w:rFonts w:ascii="Consolas" w:hAnsi="Consolas" w:hint="default"/>
      <w:color w:val="00005F"/>
      <w:sz w:val="20"/>
      <w:szCs w:val="20"/>
    </w:rPr>
  </w:style>
  <w:style w:type="character" w:styleId="a8">
    <w:name w:val="Hyperlink"/>
    <w:basedOn w:val="a0"/>
    <w:uiPriority w:val="99"/>
    <w:unhideWhenUsed/>
    <w:rsid w:val="0005551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5551A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084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84CC1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84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84CC1"/>
    <w:rPr>
      <w:sz w:val="20"/>
      <w:szCs w:val="20"/>
    </w:rPr>
  </w:style>
  <w:style w:type="paragraph" w:styleId="ae">
    <w:name w:val="No Spacing"/>
    <w:uiPriority w:val="1"/>
    <w:qFormat/>
    <w:rsid w:val="007D1841"/>
    <w:pPr>
      <w:widowControl w:val="0"/>
    </w:pPr>
  </w:style>
  <w:style w:type="character" w:styleId="af">
    <w:name w:val="Placeholder Text"/>
    <w:basedOn w:val="a0"/>
    <w:uiPriority w:val="99"/>
    <w:semiHidden/>
    <w:rsid w:val="00C21275"/>
    <w:rPr>
      <w:color w:val="808080"/>
    </w:rPr>
  </w:style>
  <w:style w:type="character" w:customStyle="1" w:styleId="sc71">
    <w:name w:val="sc71"/>
    <w:basedOn w:val="a0"/>
    <w:rsid w:val="000015C2"/>
    <w:rPr>
      <w:rFonts w:ascii="Consolas" w:hAnsi="Consolas" w:hint="default"/>
      <w:color w:val="FFCFAF"/>
      <w:sz w:val="20"/>
      <w:szCs w:val="20"/>
    </w:rPr>
  </w:style>
  <w:style w:type="character" w:customStyle="1" w:styleId="sc61">
    <w:name w:val="sc61"/>
    <w:basedOn w:val="a0"/>
    <w:rsid w:val="000015C2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31">
    <w:name w:val="sc31"/>
    <w:basedOn w:val="a0"/>
    <w:rsid w:val="000015C2"/>
    <w:rPr>
      <w:rFonts w:ascii="Consolas" w:hAnsi="Consolas" w:hint="default"/>
      <w:color w:val="8CD0D3"/>
      <w:sz w:val="20"/>
      <w:szCs w:val="20"/>
    </w:rPr>
  </w:style>
  <w:style w:type="character" w:customStyle="1" w:styleId="sc51">
    <w:name w:val="sc51"/>
    <w:basedOn w:val="a0"/>
    <w:rsid w:val="000015C2"/>
    <w:rPr>
      <w:rFonts w:ascii="Consolas" w:hAnsi="Consolas" w:hint="default"/>
      <w:color w:val="C89191"/>
      <w:sz w:val="20"/>
      <w:szCs w:val="20"/>
    </w:rPr>
  </w:style>
  <w:style w:type="character" w:customStyle="1" w:styleId="sc41">
    <w:name w:val="sc41"/>
    <w:basedOn w:val="a0"/>
    <w:rsid w:val="000015C2"/>
    <w:rPr>
      <w:rFonts w:ascii="Consolas" w:hAnsi="Consolas" w:hint="default"/>
      <w:b/>
      <w:bCs/>
      <w:color w:val="DFC47D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527A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B527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33258;&#35330;%20Office%20&#31684;&#26412;\&#31684;&#26412;1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1F8E4-95E6-4ACE-89EA-04E6AB4E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範本1.dotx</Template>
  <TotalTime>6870</TotalTime>
  <Pages>1</Pages>
  <Words>3673</Words>
  <Characters>20939</Characters>
  <Application>Microsoft Office Word</Application>
  <DocSecurity>0</DocSecurity>
  <Lines>174</Lines>
  <Paragraphs>49</Paragraphs>
  <ScaleCrop>false</ScaleCrop>
  <Company/>
  <LinksUpToDate>false</LinksUpToDate>
  <CharactersWithSpaces>24563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2025-05-01T05:40:00Z</cp:lastPrinted>
  <dcterms:created xsi:type="dcterms:W3CDTF">2025-04-30T11:22:00Z</dcterms:created>
  <dcterms:modified xsi:type="dcterms:W3CDTF">2025-05-05T05:53:00Z</dcterms:modified>
</cp:coreProperties>
</file>